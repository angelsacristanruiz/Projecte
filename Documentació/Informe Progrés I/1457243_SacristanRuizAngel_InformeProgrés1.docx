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1309DF3C"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394A57">
        <w:rPr>
          <w:color w:val="000000"/>
          <w:lang w:val="ca-ES"/>
        </w:rPr>
        <w:t>Abril</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3C5D9253"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exposa la definició i l’anàlisi d’uns dels </w:t>
      </w:r>
      <w:r w:rsidR="0043631D" w:rsidRPr="0043631D">
        <w:rPr>
          <w:color w:val="000000"/>
          <w:lang w:val="ca-ES"/>
        </w:rPr>
        <w:t>problemes causats per la COVID-19 a l'empresa ESDi,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backend o un frontend. La proposta que es presenta a continuació és millorar tot aquest sistema de fi</w:t>
      </w:r>
      <w:r w:rsidR="00937CC0">
        <w:rPr>
          <w:color w:val="000000"/>
          <w:lang w:val="ca-ES"/>
        </w:rPr>
        <w:t>t</w:t>
      </w:r>
      <w:r w:rsidR="0043631D" w:rsidRPr="0043631D">
        <w:rPr>
          <w:color w:val="000000"/>
          <w:lang w:val="ca-ES"/>
        </w:rPr>
        <w:t>xatge, de forma que es crearà una pàgina web resp</w:t>
      </w:r>
      <w:r w:rsidR="006E24F8">
        <w:rPr>
          <w:color w:val="000000"/>
          <w:lang w:val="ca-ES"/>
        </w:rPr>
        <w:t>o</w:t>
      </w:r>
      <w:r w:rsidR="0043631D" w:rsidRPr="0043631D">
        <w:rPr>
          <w:color w:val="000000"/>
          <w:lang w:val="ca-ES"/>
        </w:rPr>
        <w:t>nsive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6E24F8" w:rsidRPr="006E24F8">
        <w:rPr>
          <w:color w:val="000000"/>
          <w:lang w:val="ca-ES"/>
        </w:rPr>
        <w:t xml:space="preserve">Through all the problems caused by the COVID-19 at the company ESDi, has stayed disabled the system of signing of the workers. Before the pandemia utilised a software with fingerprint. At present it can not develop for questions of hygiene and thought at recovering an ancient software that there was for these cases. Since the department of Infrastructure and Tech, computing, go us </w:t>
      </w:r>
      <w:r w:rsidR="006E24F8">
        <w:rPr>
          <w:color w:val="000000"/>
          <w:lang w:val="ca-ES"/>
        </w:rPr>
        <w:t>realize</w:t>
      </w:r>
      <w:r w:rsidR="006E24F8" w:rsidRPr="006E24F8">
        <w:rPr>
          <w:color w:val="000000"/>
          <w:lang w:val="ca-ES"/>
        </w:rPr>
        <w:t xml:space="preserve"> that this was sufficing outdated and could not return at utilising, since the software is of makes a lot of years and is obsolete, since does not have any type of database or one backend or one frontend. The proposal that presents at continuation is to improve all this system of </w:t>
      </w:r>
      <w:r w:rsidR="006E24F8">
        <w:rPr>
          <w:color w:val="000000"/>
          <w:lang w:val="ca-ES"/>
        </w:rPr>
        <w:t>signing</w:t>
      </w:r>
      <w:r w:rsidR="006E24F8" w:rsidRPr="006E24F8">
        <w:rPr>
          <w:color w:val="000000"/>
          <w:lang w:val="ca-ES"/>
        </w:rPr>
        <w:t>, of form that will create a website resp</w:t>
      </w:r>
      <w:r w:rsidR="006E24F8">
        <w:rPr>
          <w:color w:val="000000"/>
          <w:lang w:val="ca-ES"/>
        </w:rPr>
        <w:t>o</w:t>
      </w:r>
      <w:r w:rsidR="006E24F8" w:rsidRPr="006E24F8">
        <w:rPr>
          <w:color w:val="000000"/>
          <w:lang w:val="ca-ES"/>
        </w:rPr>
        <w:t>nsive for every class of devices, with all the necessary to be able to function and let it active until it last the pandemia and at a future can unify it with the system of signing of print, for the future persons that have to develop his work since home at format of teleworking</w:t>
      </w:r>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6B1A648E" w:rsidR="003F0E73" w:rsidRDefault="00394A57" w:rsidP="000A26AC">
      <w:pPr>
        <w:pStyle w:val="PARAGRAPHnoindent"/>
        <w:spacing w:line="240" w:lineRule="auto"/>
        <w:rPr>
          <w:color w:val="000000"/>
          <w:lang w:val="ca-ES"/>
        </w:rPr>
      </w:pPr>
      <w:r>
        <w:rPr>
          <w:color w:val="000000"/>
          <w:lang w:val="ca-ES"/>
        </w:rPr>
        <w:t xml:space="preserve">QUEST </w:t>
      </w:r>
      <w:r w:rsidR="00222498" w:rsidRPr="00222498">
        <w:rPr>
          <w:color w:val="000000"/>
          <w:lang w:val="ca-ES"/>
        </w:rPr>
        <w:t>informe tracta sobre la continuïtat de l'aplicatiu ESDisponible a l'empresa ESDi. En un primer article estava definit la creació d'una plataforma de fixatge, ja que l'anterior estava massa antiquada. Avui dia s'ha avançat en aquest aplicatiu i s'explicarà a continuació quina era la seva aplicació normal que estava prevista, les adaptacions que s'han trobat i com s'ha pogut adaptar amb totes les modificacions que hi ha hagut. També es realitzarà una revisió del sistema per saber si està conforme amb els objectius principals, els quals s'hi han modificat respecte al primer informe de seguiment. Els requisits del sistema han estat modificats i també hi ha noves implementacions, això incorpora també unes modificacions a la seva planificació amb una anàlisi d'implementació correcta que conté diagrames, prototips, sketchboard, etc. Qualsevol característica abans de començar a crear tota la implementació del frontend i el backend. Un cop realitzar tot això, s'ha introduït unes noves modificacions a l'estudi de mercat i costos</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lastRenderedPageBreak/>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03C68E39" w:rsidR="00BA6A5B" w:rsidRDefault="0024094F" w:rsidP="000A26AC">
      <w:pPr>
        <w:pStyle w:val="PARAGRAPH"/>
        <w:ind w:firstLine="0"/>
        <w:rPr>
          <w:color w:val="000000"/>
          <w:lang w:val="ca-ES"/>
        </w:rPr>
      </w:pPr>
      <w:r w:rsidRPr="0024094F">
        <w:rPr>
          <w:color w:val="000000"/>
          <w:lang w:val="ca-ES"/>
        </w:rPr>
        <w:t>L'anterior informe està planificat amb un diagrama de Gantt on hi ha tot una sèrie de tasques amb un segui-ment i l'importància de no realitzares en el seu temps, és a dir, que passa si alguna tasca s'ha hagut de moure.</w:t>
      </w:r>
      <w:r w:rsidR="00F353A9">
        <w:rPr>
          <w:color w:val="000000"/>
          <w:lang w:val="ca-ES"/>
        </w:rPr>
        <w:t xml:space="preserve">. </w:t>
      </w:r>
    </w:p>
    <w:p w14:paraId="146073A8" w14:textId="20AC3133" w:rsidR="00F353A9" w:rsidRDefault="00D80D14" w:rsidP="00F353A9">
      <w:pPr>
        <w:pStyle w:val="PARAGRAPH"/>
        <w:ind w:firstLine="284"/>
        <w:rPr>
          <w:lang w:val="ca-ES"/>
        </w:rPr>
      </w:pPr>
      <w:r w:rsidRPr="00D80D14">
        <w:rPr>
          <w:lang w:val="ca-ES"/>
        </w:rPr>
        <w:t>Un dels problemes principals són les tasques primordials on s'exposa que si aquestes s'enredereixen, també ho farà el nostre projecte o haurem d'adaptar els temps restants. Algunes d'aquestes són per exemple: revisions del sistema actual, el pressupost, marcar objectius, creació de diagrames, desenvolupament del Frontend i Backend, etc</w:t>
      </w:r>
      <w:r w:rsidR="0024094F">
        <w:rPr>
          <w:lang w:val="ca-ES"/>
        </w:rPr>
        <w:t>.</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tutoritzat per: </w:t>
      </w:r>
      <w:r w:rsidR="0072013C">
        <w:rPr>
          <w:color w:val="000000"/>
          <w:lang w:val="ca-ES"/>
        </w:rPr>
        <w:t>Marc Talló Sendra</w:t>
      </w:r>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01AA6196" w14:textId="7266ED59" w:rsidR="00D80D14" w:rsidRDefault="005C4A90" w:rsidP="000A26AC">
      <w:pPr>
        <w:pStyle w:val="PARAGRAPH"/>
        <w:ind w:firstLine="0"/>
        <w:rPr>
          <w:color w:val="000000"/>
          <w:lang w:val="ca-ES"/>
        </w:rPr>
      </w:pPr>
      <w:r w:rsidRPr="005C4A90">
        <w:rPr>
          <w:color w:val="000000"/>
          <w:lang w:val="ca-ES"/>
        </w:rPr>
        <w:t>En l'estructura del diagrama de Gantt hi ha la planificació separada per etapes, les quals es poden començar a fer en paral·lel. Com és el cas del desenvolupament del nou sistema i la seva programació, aquesta des del principi s'ha començat a realitzar a la mateixa hora que es feia la revisió principal del sistema.</w:t>
      </w:r>
      <w:r w:rsidR="00D80D14">
        <w:rPr>
          <w:color w:val="000000"/>
          <w:lang w:val="ca-ES"/>
        </w:rPr>
        <w:t xml:space="preserve">. </w:t>
      </w:r>
    </w:p>
    <w:p w14:paraId="37624E76" w14:textId="46110610" w:rsidR="00D80D14" w:rsidRDefault="005C4A90" w:rsidP="00D80D14">
      <w:pPr>
        <w:pStyle w:val="PARAGRAPH"/>
        <w:ind w:firstLine="284"/>
        <w:rPr>
          <w:color w:val="000000"/>
          <w:lang w:val="ca-ES"/>
        </w:rPr>
      </w:pPr>
      <w:r w:rsidRPr="005C4A90">
        <w:rPr>
          <w:color w:val="000000"/>
          <w:lang w:val="ca-ES"/>
        </w:rPr>
        <w:t xml:space="preserve">Per causes de planificacions amb les reunions de direcció general i canvis a últimes hores, s'ha hagut de modificar el diagrama de Gantt i per tant la planificació crítica del projecte. Això ha afectat sobretot a la realització de proves de test, ja que segons la planificació inicial la programació hauria de finalitzar el dia 15 d'abril i el mateix dia 19 començarien les proves de test unitàries. Per unes demandes estrictes de direcció s'ha hagut de modificar, ja que han demanat la documentació més extensa amb dues </w:t>
      </w:r>
      <w:r w:rsidRPr="005C4A90">
        <w:rPr>
          <w:color w:val="000000"/>
          <w:lang w:val="ca-ES"/>
        </w:rPr>
        <w:lastRenderedPageBreak/>
        <w:t>presentacions i un vídeo explicatiu de com seria el resultat principal, uns prototips de com funcionaria per dispositius mòbils</w:t>
      </w:r>
      <w:r>
        <w:rPr>
          <w:color w:val="000000"/>
          <w:lang w:val="ca-ES"/>
        </w:rPr>
        <w:t xml:space="preserve"> amb els dissenys corresponents</w:t>
      </w:r>
      <w:r w:rsidR="005910CD">
        <w:rPr>
          <w:color w:val="000000"/>
          <w:lang w:val="ca-ES"/>
        </w:rPr>
        <w:t xml:space="preserve">. </w:t>
      </w:r>
    </w:p>
    <w:p w14:paraId="3E6016EA" w14:textId="36A190B8" w:rsidR="005910CD" w:rsidRPr="00FD473C" w:rsidRDefault="005C4A90" w:rsidP="00D80D14">
      <w:pPr>
        <w:pStyle w:val="PARAGRAPH"/>
        <w:ind w:firstLine="284"/>
        <w:rPr>
          <w:color w:val="000000"/>
          <w:lang w:val="ca-ES"/>
        </w:rPr>
      </w:pPr>
      <w:r w:rsidRPr="005C4A90">
        <w:rPr>
          <w:color w:val="000000"/>
          <w:lang w:val="ca-ES"/>
        </w:rPr>
        <w:t>La nova planificació obliga a reduir temps de realització de vídeos explicatius, ja que s'ha format un petit teaser per ordres de direcció. El document d'entrega que es prepararia al final del projecte també han comentat que no fa falta i que amb l'article i la documentació escrita de quatre pàgines amb el tutorial ja serveix, i per últim les proves de test, no es realitzaran en la planificació especificada sinó, que es desenvoluparan al maig, en lloc de preparar vídeos explicatius i documents d'entrega es realitzaran les proves pertinents.</w:t>
      </w:r>
      <w:r>
        <w:rPr>
          <w:color w:val="000000"/>
          <w:lang w:val="ca-ES"/>
        </w:rPr>
        <w:t xml:space="preserve"> </w:t>
      </w: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5AA9F61D" w14:textId="77777777" w:rsidR="00942CF3" w:rsidRDefault="00A10303" w:rsidP="00A10303">
      <w:pPr>
        <w:pStyle w:val="PARAGRAPHnoindent"/>
        <w:rPr>
          <w:lang w:val="ca-ES"/>
        </w:rPr>
      </w:pPr>
      <w:r>
        <w:rPr>
          <w:lang w:val="ca-ES"/>
        </w:rPr>
        <w:t xml:space="preserve">Aquesta secció esta per indicar com esta el projecte actualment, ja que </w:t>
      </w:r>
      <w:r w:rsidR="003E7AB3">
        <w:rPr>
          <w:lang w:val="ca-ES"/>
        </w:rPr>
        <w:t xml:space="preserve">s’ha seguit totes les pautes amb la metodologia de Kanban. Hi ha tota la planificació estructurada en la columna del Backlog i les diferents tasques que s’han anat fent o estan en procés s’han modificat i també implementat per a la seva visualització. </w:t>
      </w:r>
    </w:p>
    <w:p w14:paraId="72F9515E" w14:textId="2AE1149F" w:rsidR="003E7AB3" w:rsidRDefault="00942CF3" w:rsidP="00942CF3">
      <w:pPr>
        <w:pStyle w:val="PARAGRAPHnoindent"/>
        <w:ind w:firstLine="284"/>
        <w:rPr>
          <w:lang w:val="ca-ES"/>
        </w:rPr>
      </w:pPr>
      <w:r>
        <w:rPr>
          <w:noProof/>
          <w:lang w:val="es-ES" w:eastAsia="es-ES"/>
        </w:rPr>
        <w:drawing>
          <wp:anchor distT="0" distB="0" distL="114300" distR="114300" simplePos="0" relativeHeight="251650048" behindDoc="0" locked="0" layoutInCell="1" allowOverlap="1" wp14:anchorId="74835A6E" wp14:editId="25376534">
            <wp:simplePos x="0" y="0"/>
            <wp:positionH relativeFrom="column">
              <wp:posOffset>1905</wp:posOffset>
            </wp:positionH>
            <wp:positionV relativeFrom="paragraph">
              <wp:posOffset>2642235</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44928" behindDoc="0" locked="0" layoutInCell="1" allowOverlap="1" wp14:anchorId="753550A5" wp14:editId="27201FCA">
            <wp:simplePos x="0" y="0"/>
            <wp:positionH relativeFrom="column">
              <wp:posOffset>9525</wp:posOffset>
            </wp:positionH>
            <wp:positionV relativeFrom="paragraph">
              <wp:posOffset>835025</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Pr="00942CF3">
        <w:rPr>
          <w:lang w:val="ca-ES"/>
        </w:rPr>
        <w:t xml:space="preserve">A continuació es mostrarà una figura amb el resultat actual de la metodologia, és únicament un gràfic amb els resultats actuals. En </w:t>
      </w:r>
      <w:r w:rsidRPr="00323502">
        <w:rPr>
          <w:b/>
          <w:lang w:val="ca-ES"/>
        </w:rPr>
        <w:t>Apèndix [1]</w:t>
      </w:r>
      <w:r w:rsidRPr="00942CF3">
        <w:rPr>
          <w:lang w:val="ca-ES"/>
        </w:rPr>
        <w:t xml:space="preserve"> es pot visualitzar amb més característiques i amb molta més informació del que es mostra aquí</w:t>
      </w:r>
      <w:r>
        <w:rPr>
          <w:lang w:val="ca-ES"/>
        </w:rPr>
        <w:t xml:space="preserve">. </w:t>
      </w:r>
    </w:p>
    <w:p w14:paraId="11861E5E" w14:textId="4815B3A0" w:rsidR="00942CF3" w:rsidRPr="00942CF3" w:rsidRDefault="00942CF3" w:rsidP="00942CF3">
      <w:pPr>
        <w:pStyle w:val="PARAGRAPH"/>
        <w:ind w:firstLine="0"/>
        <w:jc w:val="center"/>
        <w:rPr>
          <w:lang w:val="ca-ES"/>
        </w:rPr>
      </w:pPr>
      <w:r>
        <w:rPr>
          <w:b/>
          <w:bCs/>
          <w:lang w:val="ca-ES"/>
        </w:rPr>
        <w:t>Figura [1]:</w:t>
      </w:r>
      <w:r>
        <w:rPr>
          <w:lang w:val="ca-ES"/>
        </w:rPr>
        <w:t xml:space="preserve"> gràfic Kanban</w:t>
      </w:r>
    </w:p>
    <w:p w14:paraId="1E8E20F3" w14:textId="79A0183F"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0A26AC">
        <w:rPr>
          <w:color w:val="000000"/>
          <w:lang w:val="ca-ES"/>
        </w:rPr>
        <w:t>Objectius</w:t>
      </w:r>
    </w:p>
    <w:p w14:paraId="33E57E62" w14:textId="269702F7" w:rsidR="00904608" w:rsidRDefault="008A42FC" w:rsidP="00904608">
      <w:pPr>
        <w:pStyle w:val="PARAGRAPHnoindent"/>
        <w:spacing w:line="240" w:lineRule="auto"/>
        <w:rPr>
          <w:color w:val="000000" w:themeColor="text1"/>
          <w:lang w:val="ca-ES"/>
        </w:rPr>
      </w:pPr>
      <w:r w:rsidRPr="008A42FC">
        <w:rPr>
          <w:color w:val="000000" w:themeColor="text1"/>
          <w:lang w:val="ca-ES"/>
        </w:rPr>
        <w:t>La idea principal dels objectius és reformar l'actual sistema de fixatge, fer-ho totalment responsive per a dispositius mòbils i que també es pugui utilitzar en ordinadors</w:t>
      </w:r>
      <w:r>
        <w:rPr>
          <w:color w:val="000000" w:themeColor="text1"/>
          <w:lang w:val="ca-ES"/>
        </w:rPr>
        <w:t>.</w:t>
      </w:r>
    </w:p>
    <w:p w14:paraId="21AB26AF" w14:textId="4BC1DA12" w:rsidR="008A42FC" w:rsidRPr="008A42FC" w:rsidRDefault="008A42FC" w:rsidP="00491712">
      <w:pPr>
        <w:pStyle w:val="PARAGRAPH"/>
        <w:ind w:firstLine="284"/>
        <w:rPr>
          <w:lang w:val="ca-ES"/>
        </w:rPr>
      </w:pPr>
      <w:r w:rsidRPr="008A42FC">
        <w:rPr>
          <w:lang w:val="ca-ES"/>
        </w:rPr>
        <w:t xml:space="preserve">Les opcions més bàsiques a les que es vol arribar de cara a principis de juliol és deixar-ho en total funcionament en un format beta, d'aquesta forma tots els treballadors ja no han d'utilitzar l'antic format i no fa falta que tingui un fitxer d'Acces als seus ordinadors. Cara un futur pròxim l'empresa estarà encarregada de modi-ficar aquest nou sistema de forma que podrà incorporar noves funcions de l'aplicatiu, tant de canvis de disseny com per </w:t>
      </w:r>
      <w:r w:rsidRPr="008A42FC">
        <w:rPr>
          <w:lang w:val="ca-ES"/>
        </w:rPr>
        <w:lastRenderedPageBreak/>
        <w:t xml:space="preserve">exemple nous formats d'imatge, millors qualitats a l'hora de visualitzar els temps de treball, etc. Com també noves funcionalitats com poder agafar vacances, dies de llibre disposició, incorporació de sistema de recuperació d'hores, etc.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002E9C5" w14:textId="4885611D" w:rsidR="008C46A0" w:rsidRDefault="00143A77" w:rsidP="000A26AC">
      <w:pPr>
        <w:pStyle w:val="PARAGRAPHnoindent"/>
        <w:spacing w:line="240" w:lineRule="auto"/>
        <w:rPr>
          <w:color w:val="000000" w:themeColor="text1"/>
          <w:lang w:val="ca-ES"/>
        </w:rPr>
      </w:pPr>
      <w:r w:rsidRPr="00143A77">
        <w:rPr>
          <w:color w:val="000000" w:themeColor="text1"/>
          <w:lang w:val="ca-ES"/>
        </w:rPr>
        <w:t>En l'anterior informe inicial hi havia uns objectius planificats, els quals no estaven molt ben definits. Els que s'especificaven eren: (1) Revisió del sistema actual, (2) Captació de les dades actuals, (3) Pressupost, (4) Reunió amb direcció i usuaris, (5) Desenvolupament del nou sistema, (6) Realitzar les proves de test, (7) Reunió final amb direcció, (8) Posada en marxa i entrega, (9) Possibles millores</w:t>
      </w:r>
      <w:r w:rsidR="000D7B97">
        <w:rPr>
          <w:color w:val="000000" w:themeColor="text1"/>
          <w:lang w:val="ca-ES"/>
        </w:rPr>
        <w:t xml:space="preserve">. </w:t>
      </w:r>
    </w:p>
    <w:p w14:paraId="11CA1EC2" w14:textId="6C2BA585" w:rsidR="000D7B97" w:rsidRDefault="00143A77" w:rsidP="000D7B97">
      <w:pPr>
        <w:pStyle w:val="PARAGRAPH"/>
        <w:ind w:firstLine="284"/>
        <w:rPr>
          <w:lang w:val="ca-ES"/>
        </w:rPr>
      </w:pPr>
      <w:r w:rsidRPr="00143A77">
        <w:rPr>
          <w:lang w:val="ca-ES"/>
        </w:rPr>
        <w:t>Aquests objectius no estan del tot definits, ja que hi ha errors a l'hora d'indicar una reunió com a objectiu per exemple, també hi havia errors amb el desenvolupament i les proves de test. A continuació s'especificarà els nous objectius del projecte, aquest han estat adaptats amb els anteriors i amb noves incorporacions</w:t>
      </w:r>
      <w:r w:rsidR="000D7B97">
        <w:rPr>
          <w:lang w:val="ca-ES"/>
        </w:rPr>
        <w:t>:</w:t>
      </w:r>
    </w:p>
    <w:p w14:paraId="050A9EE5" w14:textId="719FFF79" w:rsidR="000D7B97" w:rsidRPr="000D7B97" w:rsidRDefault="000D7B97" w:rsidP="00C31CD8">
      <w:pPr>
        <w:pStyle w:val="PARAGRAPH"/>
        <w:numPr>
          <w:ilvl w:val="0"/>
          <w:numId w:val="4"/>
        </w:numPr>
        <w:rPr>
          <w:b/>
          <w:bCs/>
          <w:lang w:val="ca-ES"/>
        </w:rPr>
      </w:pPr>
      <w:r w:rsidRPr="000D7B97">
        <w:rPr>
          <w:b/>
          <w:bCs/>
          <w:lang w:val="ca-ES"/>
        </w:rPr>
        <w:t xml:space="preserve">Revisió del sistema actual: </w:t>
      </w:r>
      <w:r>
        <w:rPr>
          <w:lang w:val="ca-ES"/>
        </w:rPr>
        <w:t xml:space="preserve">comprovació del sistema de fixatge actiu, visualitzar les característiques pertinents i la seva base de dades. </w:t>
      </w:r>
    </w:p>
    <w:p w14:paraId="32039AA7" w14:textId="1DB85BBE" w:rsidR="00143A77" w:rsidRDefault="00143A77" w:rsidP="00C31CD8">
      <w:pPr>
        <w:pStyle w:val="PARAGRAPH"/>
        <w:numPr>
          <w:ilvl w:val="0"/>
          <w:numId w:val="4"/>
        </w:numPr>
        <w:rPr>
          <w:b/>
          <w:bCs/>
          <w:lang w:val="ca-ES"/>
        </w:rPr>
      </w:pPr>
      <w:r w:rsidRPr="00143A77">
        <w:rPr>
          <w:b/>
          <w:bCs/>
          <w:lang w:val="ca-ES"/>
        </w:rPr>
        <w:t xml:space="preserve">Ajuda en el procés de fixatge: </w:t>
      </w:r>
      <w:r w:rsidRPr="00143A77">
        <w:rPr>
          <w:lang w:val="ca-ES"/>
        </w:rPr>
        <w:t>actualment s'ha de fer de forma local i no es pot utilitzar per al teletreball. Això amb la pandèmia és impensable.</w:t>
      </w:r>
    </w:p>
    <w:p w14:paraId="70B97FC2" w14:textId="43DCB15D" w:rsidR="000D7B97" w:rsidRPr="00143A77" w:rsidRDefault="00143A77" w:rsidP="00C31CD8">
      <w:pPr>
        <w:pStyle w:val="PARAGRAPH"/>
        <w:numPr>
          <w:ilvl w:val="0"/>
          <w:numId w:val="4"/>
        </w:numPr>
        <w:rPr>
          <w:b/>
          <w:bCs/>
          <w:lang w:val="ca-ES"/>
        </w:rPr>
      </w:pPr>
      <w:r w:rsidRPr="00143A77">
        <w:rPr>
          <w:b/>
          <w:bCs/>
          <w:lang w:val="ca-ES"/>
        </w:rPr>
        <w:t xml:space="preserve">Minimitzar el temps de fixatge: </w:t>
      </w:r>
      <w:r w:rsidRPr="00143A77">
        <w:rPr>
          <w:lang w:val="ca-ES"/>
        </w:rPr>
        <w:t xml:space="preserve">el sistema del qual es disposa ara, triga molt a carregar-se i no està disponible a través de la xarxa. Només als ordinadors de les persones. </w:t>
      </w:r>
    </w:p>
    <w:p w14:paraId="48756231" w14:textId="77777777" w:rsidR="00143A77" w:rsidRDefault="00143A77" w:rsidP="00C31CD8">
      <w:pPr>
        <w:pStyle w:val="PARAGRAPH"/>
        <w:numPr>
          <w:ilvl w:val="0"/>
          <w:numId w:val="4"/>
        </w:numPr>
        <w:rPr>
          <w:b/>
          <w:bCs/>
          <w:lang w:val="ca-ES"/>
        </w:rPr>
      </w:pPr>
      <w:r w:rsidRPr="00143A77">
        <w:rPr>
          <w:b/>
          <w:bCs/>
          <w:lang w:val="ca-ES"/>
        </w:rPr>
        <w:t xml:space="preserve">Facilitar l'exportació de dades: </w:t>
      </w:r>
      <w:r w:rsidRPr="00143A77">
        <w:rPr>
          <w:lang w:val="ca-ES"/>
        </w:rPr>
        <w:t>actualment cada persona guarda de forma local al seu orinador les dades de fixatge, això és un problema si es vol exportar i veure els resultats de totes les persones. Amb l'aplicatiu no farà falta anar als ordinadors, ja que estarà als servidors.</w:t>
      </w:r>
    </w:p>
    <w:p w14:paraId="0A22C233" w14:textId="11112987" w:rsidR="00143A77" w:rsidRPr="000D7B97" w:rsidRDefault="00143A77" w:rsidP="00C31CD8">
      <w:pPr>
        <w:pStyle w:val="PARAGRAPH"/>
        <w:numPr>
          <w:ilvl w:val="0"/>
          <w:numId w:val="4"/>
        </w:numPr>
        <w:rPr>
          <w:b/>
          <w:bCs/>
          <w:lang w:val="ca-ES"/>
        </w:rPr>
      </w:pPr>
      <w:r w:rsidRPr="00143A77">
        <w:rPr>
          <w:b/>
          <w:bCs/>
          <w:lang w:val="ca-ES"/>
        </w:rPr>
        <w:t xml:space="preserve">Possibles millores: </w:t>
      </w:r>
      <w:r w:rsidRPr="00143A77">
        <w:rPr>
          <w:lang w:val="ca-ES"/>
        </w:rPr>
        <w:t xml:space="preserve">aquesta aplicació pensada per una projecció de futur bastant amplia. Ja que de cara a l'empresa es podran fer moltes modificacions extres. Això es marca com a objectiu, ja que es deixa lloc per a futures implementacions.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uadre de criticitats</w:t>
      </w:r>
    </w:p>
    <w:p w14:paraId="2631D05F" w14:textId="6D97A71A" w:rsidR="00DD3DDA" w:rsidRDefault="00DD3DDA" w:rsidP="00DD3DDA">
      <w:pPr>
        <w:pStyle w:val="PARAGRAPH"/>
        <w:ind w:firstLine="0"/>
        <w:rPr>
          <w:color w:val="000000" w:themeColor="text1"/>
          <w:lang w:val="ca-ES"/>
        </w:rPr>
      </w:pPr>
      <w:r w:rsidRPr="00DD3DDA">
        <w:rPr>
          <w:color w:val="000000" w:themeColor="text1"/>
          <w:lang w:val="ca-ES"/>
        </w:rPr>
        <w:t>Es mostrarà el quadre amb les criticitats i problemes que hi ha al projecte, aquest mateix permet indicar les prioritats o saber si un objectiu és crític. A Kanban es fa amb les tasques indicant amb fletxes de colors la importància.</w:t>
      </w:r>
    </w:p>
    <w:p w14:paraId="6DF272F9" w14:textId="77777777" w:rsidR="00DD3DDA" w:rsidRPr="005938AB" w:rsidRDefault="00DD3DDA" w:rsidP="00DD3DDA">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3FEB1939" w14:textId="77777777" w:rsidTr="00263CD7">
        <w:tc>
          <w:tcPr>
            <w:tcW w:w="2263" w:type="dxa"/>
          </w:tcPr>
          <w:p w14:paraId="6013A274" w14:textId="77777777" w:rsidR="00DD3DDA" w:rsidRPr="005938AB" w:rsidRDefault="00DD3DDA" w:rsidP="00263CD7">
            <w:pPr>
              <w:pStyle w:val="PARAGRAPH"/>
              <w:ind w:firstLine="0"/>
              <w:jc w:val="left"/>
              <w:rPr>
                <w:b/>
                <w:bCs/>
                <w:lang w:val="ca-ES"/>
              </w:rPr>
            </w:pPr>
            <w:r>
              <w:rPr>
                <w:b/>
                <w:bCs/>
                <w:lang w:val="ca-ES"/>
              </w:rPr>
              <w:t>Objectiu</w:t>
            </w:r>
          </w:p>
        </w:tc>
        <w:tc>
          <w:tcPr>
            <w:tcW w:w="2415" w:type="dxa"/>
          </w:tcPr>
          <w:p w14:paraId="6C4C2317" w14:textId="77777777" w:rsidR="00DD3DDA" w:rsidRPr="005938AB" w:rsidRDefault="00DD3DDA" w:rsidP="00263CD7">
            <w:pPr>
              <w:pStyle w:val="PARAGRAPH"/>
              <w:ind w:firstLine="0"/>
              <w:jc w:val="center"/>
              <w:rPr>
                <w:b/>
                <w:bCs/>
                <w:lang w:val="ca-ES"/>
              </w:rPr>
            </w:pPr>
            <w:r w:rsidRPr="005938AB">
              <w:rPr>
                <w:b/>
                <w:bCs/>
                <w:lang w:val="ca-ES"/>
              </w:rPr>
              <w:t>Criticitat</w:t>
            </w:r>
          </w:p>
        </w:tc>
      </w:tr>
    </w:tbl>
    <w:p w14:paraId="393380E4" w14:textId="77777777" w:rsidR="00DD3DDA" w:rsidRPr="005938AB" w:rsidRDefault="00DD3DDA" w:rsidP="00DD3DDA">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DD3DDA" w14:paraId="2CBEAF35" w14:textId="77777777" w:rsidTr="00263CD7">
        <w:tc>
          <w:tcPr>
            <w:tcW w:w="2263" w:type="dxa"/>
            <w:vAlign w:val="center"/>
          </w:tcPr>
          <w:p w14:paraId="07E474DC" w14:textId="34C5BADA" w:rsidR="00DD3DDA" w:rsidRDefault="00DD3DDA" w:rsidP="00263CD7">
            <w:pPr>
              <w:pStyle w:val="PARAGRAPH"/>
              <w:ind w:firstLine="0"/>
              <w:jc w:val="left"/>
              <w:rPr>
                <w:lang w:val="ca-ES"/>
              </w:rPr>
            </w:pPr>
            <w:r>
              <w:rPr>
                <w:lang w:val="ca-ES"/>
              </w:rPr>
              <w:t>Ajuda en el procés</w:t>
            </w:r>
          </w:p>
        </w:tc>
        <w:tc>
          <w:tcPr>
            <w:tcW w:w="2415" w:type="dxa"/>
            <w:vAlign w:val="center"/>
          </w:tcPr>
          <w:p w14:paraId="6263E114" w14:textId="77777777" w:rsidR="00DD3DDA" w:rsidRDefault="00DD3DDA" w:rsidP="00263CD7">
            <w:pPr>
              <w:pStyle w:val="PARAGRAPH"/>
              <w:ind w:firstLine="0"/>
              <w:jc w:val="center"/>
              <w:rPr>
                <w:lang w:val="ca-ES"/>
              </w:rPr>
            </w:pPr>
            <w:r>
              <w:rPr>
                <w:lang w:val="ca-ES"/>
              </w:rPr>
              <w:t>Alta</w:t>
            </w:r>
          </w:p>
        </w:tc>
      </w:tr>
      <w:tr w:rsidR="00DD3DDA" w14:paraId="6849360D" w14:textId="77777777" w:rsidTr="00263CD7">
        <w:tc>
          <w:tcPr>
            <w:tcW w:w="2263" w:type="dxa"/>
            <w:vAlign w:val="center"/>
          </w:tcPr>
          <w:p w14:paraId="2A545028" w14:textId="7EB0704D" w:rsidR="00DD3DDA" w:rsidRDefault="00DD3DDA" w:rsidP="00263CD7">
            <w:pPr>
              <w:pStyle w:val="PARAGRAPH"/>
              <w:ind w:firstLine="0"/>
              <w:jc w:val="left"/>
              <w:rPr>
                <w:lang w:val="ca-ES"/>
              </w:rPr>
            </w:pPr>
            <w:r>
              <w:rPr>
                <w:lang w:val="ca-ES"/>
              </w:rPr>
              <w:t xml:space="preserve">Minimitzar temps </w:t>
            </w:r>
          </w:p>
        </w:tc>
        <w:tc>
          <w:tcPr>
            <w:tcW w:w="2415" w:type="dxa"/>
            <w:vAlign w:val="center"/>
          </w:tcPr>
          <w:p w14:paraId="7F93E871" w14:textId="77777777" w:rsidR="00DD3DDA" w:rsidRDefault="00DD3DDA" w:rsidP="00263CD7">
            <w:pPr>
              <w:pStyle w:val="PARAGRAPH"/>
              <w:ind w:firstLine="0"/>
              <w:jc w:val="center"/>
              <w:rPr>
                <w:lang w:val="ca-ES"/>
              </w:rPr>
            </w:pPr>
            <w:r>
              <w:rPr>
                <w:lang w:val="ca-ES"/>
              </w:rPr>
              <w:t>Alta</w:t>
            </w:r>
          </w:p>
        </w:tc>
      </w:tr>
      <w:tr w:rsidR="00DD3DDA" w14:paraId="62DA7E84" w14:textId="77777777" w:rsidTr="00263CD7">
        <w:tc>
          <w:tcPr>
            <w:tcW w:w="2263" w:type="dxa"/>
            <w:vAlign w:val="center"/>
          </w:tcPr>
          <w:p w14:paraId="5BAB8C6E" w14:textId="1E72DC7E" w:rsidR="00DD3DDA" w:rsidRDefault="00DD3DDA" w:rsidP="00263CD7">
            <w:pPr>
              <w:pStyle w:val="PARAGRAPH"/>
              <w:ind w:firstLine="0"/>
              <w:jc w:val="left"/>
              <w:rPr>
                <w:lang w:val="ca-ES"/>
              </w:rPr>
            </w:pPr>
            <w:r>
              <w:rPr>
                <w:lang w:val="ca-ES"/>
              </w:rPr>
              <w:t>Facilitar exportacions</w:t>
            </w:r>
          </w:p>
        </w:tc>
        <w:tc>
          <w:tcPr>
            <w:tcW w:w="2415" w:type="dxa"/>
            <w:vAlign w:val="center"/>
          </w:tcPr>
          <w:p w14:paraId="5F372D87" w14:textId="77777777" w:rsidR="00DD3DDA" w:rsidRDefault="00DD3DDA" w:rsidP="00263CD7">
            <w:pPr>
              <w:pStyle w:val="PARAGRAPH"/>
              <w:ind w:firstLine="0"/>
              <w:jc w:val="center"/>
              <w:rPr>
                <w:lang w:val="ca-ES"/>
              </w:rPr>
            </w:pPr>
            <w:r>
              <w:rPr>
                <w:lang w:val="ca-ES"/>
              </w:rPr>
              <w:t>Alta</w:t>
            </w:r>
          </w:p>
        </w:tc>
      </w:tr>
      <w:tr w:rsidR="00DD3DDA" w14:paraId="6FBD7E1A" w14:textId="77777777" w:rsidTr="00263CD7">
        <w:tc>
          <w:tcPr>
            <w:tcW w:w="2263" w:type="dxa"/>
            <w:vAlign w:val="center"/>
          </w:tcPr>
          <w:p w14:paraId="73346C0F" w14:textId="591E1C95" w:rsidR="00DD3DDA" w:rsidRDefault="00DD3DDA" w:rsidP="00263CD7">
            <w:pPr>
              <w:pStyle w:val="PARAGRAPH"/>
              <w:ind w:firstLine="0"/>
              <w:jc w:val="left"/>
              <w:rPr>
                <w:lang w:val="ca-ES"/>
              </w:rPr>
            </w:pPr>
            <w:r>
              <w:rPr>
                <w:lang w:val="ca-ES"/>
              </w:rPr>
              <w:t xml:space="preserve">Revisió sistema actual </w:t>
            </w:r>
          </w:p>
        </w:tc>
        <w:tc>
          <w:tcPr>
            <w:tcW w:w="2415" w:type="dxa"/>
            <w:vAlign w:val="center"/>
          </w:tcPr>
          <w:p w14:paraId="3D22810C" w14:textId="1E04C90A" w:rsidR="00DD3DDA" w:rsidRDefault="00DD3DDA" w:rsidP="00263CD7">
            <w:pPr>
              <w:pStyle w:val="PARAGRAPH"/>
              <w:ind w:firstLine="0"/>
              <w:jc w:val="center"/>
              <w:rPr>
                <w:lang w:val="ca-ES"/>
              </w:rPr>
            </w:pPr>
            <w:r>
              <w:rPr>
                <w:lang w:val="ca-ES"/>
              </w:rPr>
              <w:t>Mitjana</w:t>
            </w:r>
          </w:p>
        </w:tc>
      </w:tr>
      <w:tr w:rsidR="00DD3DDA" w14:paraId="3A2A158D" w14:textId="77777777" w:rsidTr="00263CD7">
        <w:tc>
          <w:tcPr>
            <w:tcW w:w="2263" w:type="dxa"/>
            <w:vAlign w:val="center"/>
          </w:tcPr>
          <w:p w14:paraId="539B95FE" w14:textId="0FAFCEF2" w:rsidR="00DD3DDA" w:rsidRDefault="00DD3DDA" w:rsidP="00263CD7">
            <w:pPr>
              <w:pStyle w:val="PARAGRAPH"/>
              <w:ind w:firstLine="0"/>
              <w:jc w:val="left"/>
              <w:rPr>
                <w:lang w:val="ca-ES"/>
              </w:rPr>
            </w:pPr>
            <w:r>
              <w:rPr>
                <w:lang w:val="ca-ES"/>
              </w:rPr>
              <w:t>Captació de dades</w:t>
            </w:r>
          </w:p>
        </w:tc>
        <w:tc>
          <w:tcPr>
            <w:tcW w:w="2415" w:type="dxa"/>
            <w:vAlign w:val="center"/>
          </w:tcPr>
          <w:p w14:paraId="12D61681" w14:textId="77777777" w:rsidR="00DD3DDA" w:rsidRDefault="00DD3DDA" w:rsidP="00263CD7">
            <w:pPr>
              <w:pStyle w:val="PARAGRAPH"/>
              <w:ind w:firstLine="0"/>
              <w:jc w:val="center"/>
              <w:rPr>
                <w:lang w:val="ca-ES"/>
              </w:rPr>
            </w:pPr>
            <w:r>
              <w:rPr>
                <w:lang w:val="ca-ES"/>
              </w:rPr>
              <w:t>Mitjana</w:t>
            </w:r>
          </w:p>
        </w:tc>
      </w:tr>
      <w:tr w:rsidR="00DD3DDA" w14:paraId="5DAF39AA" w14:textId="77777777" w:rsidTr="00263CD7">
        <w:tc>
          <w:tcPr>
            <w:tcW w:w="2263" w:type="dxa"/>
            <w:vAlign w:val="center"/>
          </w:tcPr>
          <w:p w14:paraId="3745AAEF" w14:textId="78D42CA9" w:rsidR="00DD3DDA" w:rsidRDefault="00DD3DDA" w:rsidP="00263CD7">
            <w:pPr>
              <w:pStyle w:val="PARAGRAPH"/>
              <w:ind w:firstLine="0"/>
              <w:jc w:val="left"/>
              <w:rPr>
                <w:lang w:val="ca-ES"/>
              </w:rPr>
            </w:pPr>
            <w:r>
              <w:rPr>
                <w:lang w:val="ca-ES"/>
              </w:rPr>
              <w:t>Modificacions extres</w:t>
            </w:r>
          </w:p>
        </w:tc>
        <w:tc>
          <w:tcPr>
            <w:tcW w:w="2415" w:type="dxa"/>
            <w:vAlign w:val="center"/>
          </w:tcPr>
          <w:p w14:paraId="06BB621A" w14:textId="77777777" w:rsidR="00DD3DDA" w:rsidRDefault="00DD3DDA" w:rsidP="00263CD7">
            <w:pPr>
              <w:pStyle w:val="PARAGRAPH"/>
              <w:ind w:firstLine="0"/>
              <w:jc w:val="center"/>
              <w:rPr>
                <w:lang w:val="ca-ES"/>
              </w:rPr>
            </w:pPr>
            <w:r>
              <w:rPr>
                <w:lang w:val="ca-ES"/>
              </w:rPr>
              <w:t>Baixa</w:t>
            </w:r>
          </w:p>
        </w:tc>
      </w:tr>
      <w:tr w:rsidR="00DD3DDA" w14:paraId="3BB9CC76" w14:textId="77777777" w:rsidTr="00263CD7">
        <w:tc>
          <w:tcPr>
            <w:tcW w:w="2263" w:type="dxa"/>
            <w:vAlign w:val="center"/>
          </w:tcPr>
          <w:p w14:paraId="26440DC5" w14:textId="77777777" w:rsidR="00DD3DDA" w:rsidRDefault="00DD3DDA" w:rsidP="00263CD7">
            <w:pPr>
              <w:pStyle w:val="PARAGRAPH"/>
              <w:ind w:firstLine="0"/>
              <w:jc w:val="left"/>
              <w:rPr>
                <w:lang w:val="ca-ES"/>
              </w:rPr>
            </w:pPr>
            <w:r>
              <w:rPr>
                <w:lang w:val="ca-ES"/>
              </w:rPr>
              <w:t>Possibles millores</w:t>
            </w:r>
          </w:p>
        </w:tc>
        <w:tc>
          <w:tcPr>
            <w:tcW w:w="2415" w:type="dxa"/>
            <w:vAlign w:val="center"/>
          </w:tcPr>
          <w:p w14:paraId="1BD0FE55" w14:textId="77777777" w:rsidR="00DD3DDA" w:rsidRDefault="00DD3DDA" w:rsidP="00263CD7">
            <w:pPr>
              <w:pStyle w:val="PARAGRAPH"/>
              <w:ind w:firstLine="0"/>
              <w:jc w:val="center"/>
              <w:rPr>
                <w:lang w:val="ca-ES"/>
              </w:rPr>
            </w:pPr>
            <w:r>
              <w:rPr>
                <w:lang w:val="ca-ES"/>
              </w:rPr>
              <w:t>Baixa</w:t>
            </w:r>
          </w:p>
        </w:tc>
      </w:tr>
    </w:tbl>
    <w:p w14:paraId="61E58C94" w14:textId="4DC62AF5" w:rsidR="00DD3DDA" w:rsidRPr="00045CE0" w:rsidRDefault="00DD3DDA" w:rsidP="00DD3DDA">
      <w:pPr>
        <w:jc w:val="center"/>
        <w:rPr>
          <w:rStyle w:val="nfasis"/>
          <w:i w:val="0"/>
        </w:rPr>
      </w:pPr>
      <w:r>
        <w:rPr>
          <w:rStyle w:val="nfasis"/>
          <w:b/>
          <w:i w:val="0"/>
        </w:rPr>
        <w:t xml:space="preserve">Figura [2]: </w:t>
      </w:r>
      <w:r>
        <w:rPr>
          <w:rStyle w:val="nfasis"/>
          <w:i w:val="0"/>
        </w:rPr>
        <w:t>taula criticitats</w:t>
      </w:r>
    </w:p>
    <w:p w14:paraId="72FC6BD7" w14:textId="4812592F" w:rsidR="00491712" w:rsidRPr="00491712" w:rsidRDefault="00491712" w:rsidP="00143A77">
      <w:pPr>
        <w:pStyle w:val="PARAGRAPHnoindent"/>
        <w:spacing w:line="240" w:lineRule="auto"/>
        <w:rPr>
          <w:lang w:val="ca-ES"/>
        </w:rPr>
      </w:pPr>
    </w:p>
    <w:p w14:paraId="4125188C" w14:textId="184FABE8" w:rsidR="00212CF5" w:rsidRDefault="00212CF5" w:rsidP="00212CF5">
      <w:pPr>
        <w:pStyle w:val="Ttulo1"/>
        <w:spacing w:line="240" w:lineRule="auto"/>
        <w:rPr>
          <w:color w:val="000000"/>
          <w:lang w:val="ca-ES"/>
        </w:rPr>
      </w:pPr>
      <w:r>
        <w:rPr>
          <w:color w:val="000000"/>
          <w:lang w:val="ca-ES"/>
        </w:rPr>
        <w:lastRenderedPageBreak/>
        <w:t>5</w:t>
      </w:r>
      <w:r w:rsidRPr="007738A2">
        <w:rPr>
          <w:color w:val="000000"/>
          <w:lang w:val="ca-ES"/>
        </w:rPr>
        <w:tab/>
      </w:r>
      <w:r w:rsidR="001205C9">
        <w:rPr>
          <w:color w:val="000000"/>
          <w:lang w:val="ca-ES"/>
        </w:rPr>
        <w:t>Requeriments del sistema</w:t>
      </w:r>
    </w:p>
    <w:p w14:paraId="27857A45" w14:textId="5A8301E2" w:rsidR="0061767C" w:rsidRDefault="003A13A2" w:rsidP="001205C9">
      <w:pPr>
        <w:pStyle w:val="PARAGRAPH"/>
        <w:ind w:firstLine="0"/>
        <w:rPr>
          <w:lang w:val="ca-ES"/>
        </w:rPr>
      </w:pPr>
      <w:r w:rsidRPr="003A13A2">
        <w:rPr>
          <w:lang w:val="ca-ES"/>
        </w:rPr>
        <w:t>Pel desenvolupament del projecte és molt important el reconeixement de les funcionalitats explícites que ha de realitzar i les seves corresponents restriccions. Per aquest motiu s'han hagut de modificar tots els funcionals, no funcionals i s'ha afegit la categoria de requeriments tècnics, amb la recol·lecció, plantejament i reunions amb direcció el tutor del projecte s'ha pogut entendre molt bé el que es demana</w:t>
      </w:r>
      <w:r w:rsidR="003B7E4A">
        <w:rPr>
          <w:lang w:val="ca-ES"/>
        </w:rPr>
        <w:t xml:space="preserve">. </w:t>
      </w:r>
    </w:p>
    <w:p w14:paraId="191F045D" w14:textId="1DF59F4F" w:rsidR="001205C9" w:rsidRPr="007738A2" w:rsidRDefault="001205C9" w:rsidP="001205C9">
      <w:pPr>
        <w:pStyle w:val="Ttulo2"/>
        <w:spacing w:line="240" w:lineRule="auto"/>
        <w:ind w:left="0" w:firstLine="0"/>
        <w:rPr>
          <w:color w:val="000000"/>
          <w:lang w:val="ca-ES"/>
        </w:rPr>
      </w:pPr>
      <w:r>
        <w:rPr>
          <w:color w:val="000000"/>
          <w:lang w:val="ca-ES"/>
        </w:rPr>
        <w:t>5.1</w:t>
      </w:r>
      <w:r w:rsidRPr="007738A2">
        <w:rPr>
          <w:color w:val="000000"/>
          <w:lang w:val="ca-ES"/>
        </w:rPr>
        <w:t xml:space="preserve"> </w:t>
      </w:r>
      <w:r>
        <w:rPr>
          <w:color w:val="000000"/>
          <w:lang w:val="ca-ES"/>
        </w:rPr>
        <w:t>Requeriments Funcionals</w:t>
      </w:r>
    </w:p>
    <w:p w14:paraId="55F72DAA" w14:textId="703E8967" w:rsidR="001205C9" w:rsidRDefault="003A13A2" w:rsidP="003A13A2">
      <w:pPr>
        <w:pStyle w:val="PARAGRAPH"/>
        <w:ind w:firstLine="0"/>
        <w:rPr>
          <w:lang w:val="ca-ES"/>
        </w:rPr>
      </w:pPr>
      <w:r w:rsidRPr="003A13A2">
        <w:rPr>
          <w:lang w:val="ca-ES"/>
        </w:rPr>
        <w:t>Són declaracions dels serveis i funcionalitats que té el sistema, és a dir és la forma en la qual interactua i realitza les respostes automàtiques. En els punts que s'indicaran a continuació s'ha especificat quins són els requeriments funcionals més importants indicats pel client en les reunions planifcades</w:t>
      </w:r>
      <w:r>
        <w:rPr>
          <w:lang w:val="ca-ES"/>
        </w:rPr>
        <w:t>.</w:t>
      </w:r>
    </w:p>
    <w:p w14:paraId="7C1688DA" w14:textId="2C1A9224" w:rsidR="003A13A2" w:rsidRDefault="003A13A2" w:rsidP="003A13A2">
      <w:pPr>
        <w:pStyle w:val="PARAGRAPH"/>
        <w:numPr>
          <w:ilvl w:val="0"/>
          <w:numId w:val="5"/>
        </w:numPr>
        <w:rPr>
          <w:lang w:val="ca-ES"/>
        </w:rPr>
      </w:pPr>
      <w:r>
        <w:rPr>
          <w:lang w:val="ca-ES"/>
        </w:rPr>
        <w:t xml:space="preserve">L’usuari s’ha d’identificar per saber quin tipus de perfil disposa. </w:t>
      </w:r>
    </w:p>
    <w:p w14:paraId="12653E95" w14:textId="212240B2" w:rsidR="003A13A2" w:rsidRDefault="003A13A2" w:rsidP="003A13A2">
      <w:pPr>
        <w:pStyle w:val="PARAGRAPH"/>
        <w:numPr>
          <w:ilvl w:val="0"/>
          <w:numId w:val="5"/>
        </w:numPr>
        <w:rPr>
          <w:lang w:val="ca-ES"/>
        </w:rPr>
      </w:pPr>
      <w:r w:rsidRPr="003A13A2">
        <w:rPr>
          <w:lang w:val="ca-ES"/>
        </w:rPr>
        <w:t>L'usuari disposa d'una gestió de calendari per poder visualitzar les hores en les quals hi ha fitxat</w:t>
      </w:r>
      <w:r>
        <w:rPr>
          <w:lang w:val="ca-ES"/>
        </w:rPr>
        <w:t xml:space="preserve">. </w:t>
      </w:r>
    </w:p>
    <w:p w14:paraId="3A18C275" w14:textId="4ECCCEC3" w:rsidR="003A13A2" w:rsidRDefault="003A13A2" w:rsidP="003A13A2">
      <w:pPr>
        <w:pStyle w:val="PARAGRAPH"/>
        <w:numPr>
          <w:ilvl w:val="0"/>
          <w:numId w:val="5"/>
        </w:numPr>
        <w:rPr>
          <w:lang w:val="ca-ES"/>
        </w:rPr>
      </w:pPr>
      <w:r w:rsidRPr="003A13A2">
        <w:rPr>
          <w:lang w:val="ca-ES"/>
        </w:rPr>
        <w:t>Segons el tipus d'usuari hi haurà els següents perfils: administrador, cap de departament, treballador. Aquests tindran diferents permisos per poder administrar usuaris, exportar un historial i únicament fitxar, en aquest mateix ordre</w:t>
      </w:r>
      <w:r>
        <w:rPr>
          <w:lang w:val="ca-ES"/>
        </w:rPr>
        <w:t xml:space="preserve">. </w:t>
      </w:r>
    </w:p>
    <w:p w14:paraId="2224F68B" w14:textId="0D98C2AB" w:rsidR="0092416F" w:rsidRDefault="0092416F" w:rsidP="0092416F">
      <w:pPr>
        <w:pStyle w:val="PARAGRAPH"/>
        <w:numPr>
          <w:ilvl w:val="0"/>
          <w:numId w:val="5"/>
        </w:numPr>
        <w:rPr>
          <w:lang w:val="ca-ES"/>
        </w:rPr>
      </w:pPr>
      <w:r w:rsidRPr="0092416F">
        <w:rPr>
          <w:lang w:val="ca-ES"/>
        </w:rPr>
        <w:t>L'usuari podrà realitzar una sol·licitud d'assistència amb la possibilitat d'adjuntar un document, certificat o comentari explicant les raons pertinents</w:t>
      </w:r>
      <w:r>
        <w:rPr>
          <w:lang w:val="ca-ES"/>
        </w:rPr>
        <w:t xml:space="preserve">. </w:t>
      </w:r>
    </w:p>
    <w:p w14:paraId="3870C009" w14:textId="12C8A499" w:rsidR="0092416F" w:rsidRDefault="0092416F" w:rsidP="0092416F">
      <w:pPr>
        <w:pStyle w:val="PARAGRAPH"/>
        <w:numPr>
          <w:ilvl w:val="0"/>
          <w:numId w:val="5"/>
        </w:numPr>
        <w:rPr>
          <w:lang w:val="ca-ES"/>
        </w:rPr>
      </w:pPr>
      <w:r w:rsidRPr="0092416F">
        <w:rPr>
          <w:lang w:val="ca-ES"/>
        </w:rPr>
        <w:t>L'usuari podrà demanar canviar la seva contrasenya a l'administrador, aquest rebrà un cor-reu amb la notificació</w:t>
      </w:r>
      <w:r>
        <w:rPr>
          <w:lang w:val="ca-ES"/>
        </w:rPr>
        <w:t xml:space="preserve">. </w:t>
      </w:r>
    </w:p>
    <w:p w14:paraId="365F2D7E" w14:textId="06831EC2" w:rsidR="0092416F" w:rsidRDefault="0092416F" w:rsidP="0092416F">
      <w:pPr>
        <w:pStyle w:val="PARAGRAPH"/>
        <w:numPr>
          <w:ilvl w:val="0"/>
          <w:numId w:val="5"/>
        </w:numPr>
        <w:rPr>
          <w:lang w:val="ca-ES"/>
        </w:rPr>
      </w:pPr>
      <w:r>
        <w:rPr>
          <w:lang w:val="ca-ES"/>
        </w:rPr>
        <w:t xml:space="preserve">L’usuari tindrà l’opció de poder exportar els seus dies registrats, escollint segons dia, més, any. </w:t>
      </w:r>
    </w:p>
    <w:p w14:paraId="4972328E" w14:textId="15DF4EA3" w:rsidR="001205C9" w:rsidRPr="007738A2" w:rsidRDefault="001205C9" w:rsidP="001205C9">
      <w:pPr>
        <w:pStyle w:val="Ttulo2"/>
        <w:spacing w:line="240" w:lineRule="auto"/>
        <w:ind w:left="0" w:firstLine="0"/>
        <w:rPr>
          <w:color w:val="000000"/>
          <w:lang w:val="ca-ES"/>
        </w:rPr>
      </w:pPr>
      <w:r>
        <w:rPr>
          <w:color w:val="000000"/>
          <w:lang w:val="ca-ES"/>
        </w:rPr>
        <w:t>5.2</w:t>
      </w:r>
      <w:r w:rsidRPr="007738A2">
        <w:rPr>
          <w:color w:val="000000"/>
          <w:lang w:val="ca-ES"/>
        </w:rPr>
        <w:t xml:space="preserve"> </w:t>
      </w:r>
      <w:r>
        <w:rPr>
          <w:color w:val="000000"/>
          <w:lang w:val="ca-ES"/>
        </w:rPr>
        <w:t>Requeriments No Funcionals</w:t>
      </w:r>
    </w:p>
    <w:p w14:paraId="3D0A5877" w14:textId="57A15761" w:rsidR="001205C9" w:rsidRDefault="00AC1F61" w:rsidP="0092416F">
      <w:pPr>
        <w:pStyle w:val="PARAGRAPH"/>
        <w:ind w:firstLine="0"/>
        <w:rPr>
          <w:lang w:val="ca-ES"/>
        </w:rPr>
      </w:pPr>
      <w:r w:rsidRPr="00AC1F61">
        <w:rPr>
          <w:lang w:val="ca-ES"/>
        </w:rPr>
        <w:t>Aquests requeriments a diferència dels funcionals, estan més enfocats a la identificació de les propietats del sis-tema i quin és el seu rendiment</w:t>
      </w:r>
      <w:r w:rsidR="00090F8D">
        <w:rPr>
          <w:lang w:val="ca-ES"/>
        </w:rPr>
        <w:t xml:space="preserve"> cara als resultats de l’usuari</w:t>
      </w:r>
      <w:r w:rsidRPr="00AC1F61">
        <w:rPr>
          <w:lang w:val="ca-ES"/>
        </w:rPr>
        <w:t>. No arriba a centrar-se sobre que fa el sistema, sinó com arriba a realitzar-ho. A continuació es mostrarà un llistat de diferents tipus de requeriments</w:t>
      </w:r>
      <w:r>
        <w:rPr>
          <w:lang w:val="ca-ES"/>
        </w:rPr>
        <w:t>.</w:t>
      </w:r>
    </w:p>
    <w:p w14:paraId="4AA4EF74" w14:textId="5F021491" w:rsidR="00AC1F61" w:rsidRDefault="00AC1F61" w:rsidP="00AC1F61">
      <w:pPr>
        <w:pStyle w:val="PARAGRAPH"/>
        <w:numPr>
          <w:ilvl w:val="0"/>
          <w:numId w:val="6"/>
        </w:numPr>
        <w:rPr>
          <w:lang w:val="ca-ES"/>
        </w:rPr>
      </w:pPr>
      <w:r w:rsidRPr="00AC1F61">
        <w:rPr>
          <w:lang w:val="ca-ES"/>
        </w:rPr>
        <w:t>La plataforma on s'executa l'aplicació serà to-talment responsive, és a dir permetrà utilitzar-se en qualsevol mena de dispositius. Principal-ment està centrada per telèfons mòbils</w:t>
      </w:r>
      <w:r>
        <w:rPr>
          <w:lang w:val="ca-ES"/>
        </w:rPr>
        <w:t xml:space="preserve">. </w:t>
      </w:r>
    </w:p>
    <w:p w14:paraId="6DDBD78A" w14:textId="64779240" w:rsidR="00AC1F61" w:rsidRDefault="00AC1F61" w:rsidP="00AC1F61">
      <w:pPr>
        <w:pStyle w:val="PARAGRAPH"/>
        <w:numPr>
          <w:ilvl w:val="0"/>
          <w:numId w:val="6"/>
        </w:numPr>
        <w:rPr>
          <w:lang w:val="ca-ES"/>
        </w:rPr>
      </w:pPr>
      <w:r w:rsidRPr="00AC1F61">
        <w:rPr>
          <w:lang w:val="ca-ES"/>
        </w:rPr>
        <w:t>Hi haurà un sistema de protecció de dades, ja que les persones utilitzaran el seu usuari del treball per a entrar. Aquestes estan registrades a la base de dades amb nom, DNI, contrasenya, tipus de càrrec, extensió interna de telèfon</w:t>
      </w:r>
      <w:r>
        <w:rPr>
          <w:lang w:val="ca-ES"/>
        </w:rPr>
        <w:t xml:space="preserve">. Per tant es necessita utilitzar una llei de protecció de dades personals. </w:t>
      </w:r>
    </w:p>
    <w:p w14:paraId="5A329949" w14:textId="4C45351D" w:rsidR="00AC1F61" w:rsidRDefault="00C56493" w:rsidP="00C56493">
      <w:pPr>
        <w:pStyle w:val="PARAGRAPH"/>
        <w:numPr>
          <w:ilvl w:val="0"/>
          <w:numId w:val="6"/>
        </w:numPr>
        <w:rPr>
          <w:lang w:val="ca-ES"/>
        </w:rPr>
      </w:pPr>
      <w:r w:rsidRPr="00C56493">
        <w:rPr>
          <w:lang w:val="ca-ES"/>
        </w:rPr>
        <w:t>Les contrasenyes dels usuaris en el moment d'entregar-les, tindran un format predeterminat amb la seva lletra del nom i quatre números. És un format estàndard utilitzar únicament pel primer cop a l'hora d'iniciar sessió</w:t>
      </w:r>
      <w:r>
        <w:rPr>
          <w:lang w:val="ca-ES"/>
        </w:rPr>
        <w:t xml:space="preserve">. </w:t>
      </w:r>
    </w:p>
    <w:p w14:paraId="2B5A13C7" w14:textId="7E20C305" w:rsidR="00090F8D" w:rsidRPr="00090F8D" w:rsidRDefault="00090F8D" w:rsidP="00090F8D">
      <w:pPr>
        <w:pStyle w:val="PARAGRAPH"/>
        <w:numPr>
          <w:ilvl w:val="0"/>
          <w:numId w:val="6"/>
        </w:numPr>
        <w:rPr>
          <w:lang w:val="ca-ES"/>
        </w:rPr>
      </w:pPr>
      <w:r w:rsidRPr="00090F8D">
        <w:rPr>
          <w:lang w:val="ca-ES"/>
        </w:rPr>
        <w:lastRenderedPageBreak/>
        <w:t>Es realitzarà un xifratge de contrasenyes per garantir la seguretat d'aquestes a l'hora de fer la connexió amb el servidor. S'utilitzaran sis-temes de xifratge estàndard</w:t>
      </w:r>
      <w:r>
        <w:rPr>
          <w:lang w:val="ca-ES"/>
        </w:rPr>
        <w:t xml:space="preserve">. </w:t>
      </w:r>
    </w:p>
    <w:p w14:paraId="3232E4AF" w14:textId="4126B9E1" w:rsidR="001205C9" w:rsidRPr="007738A2" w:rsidRDefault="001205C9" w:rsidP="001205C9">
      <w:pPr>
        <w:pStyle w:val="Ttulo2"/>
        <w:spacing w:line="240" w:lineRule="auto"/>
        <w:ind w:left="0" w:firstLine="0"/>
        <w:rPr>
          <w:color w:val="000000"/>
          <w:lang w:val="ca-ES"/>
        </w:rPr>
      </w:pPr>
      <w:r>
        <w:rPr>
          <w:color w:val="000000"/>
          <w:lang w:val="ca-ES"/>
        </w:rPr>
        <w:t>5.3</w:t>
      </w:r>
      <w:r w:rsidRPr="007738A2">
        <w:rPr>
          <w:color w:val="000000"/>
          <w:lang w:val="ca-ES"/>
        </w:rPr>
        <w:t xml:space="preserve"> </w:t>
      </w:r>
      <w:r>
        <w:rPr>
          <w:color w:val="000000"/>
          <w:lang w:val="ca-ES"/>
        </w:rPr>
        <w:t>Requeriments Tecnics</w:t>
      </w:r>
    </w:p>
    <w:p w14:paraId="657BCE89" w14:textId="33C7A601" w:rsidR="001205C9" w:rsidRDefault="00090F8D" w:rsidP="00090F8D">
      <w:pPr>
        <w:pStyle w:val="PARAGRAPH"/>
        <w:ind w:firstLine="0"/>
        <w:rPr>
          <w:lang w:val="ca-ES"/>
        </w:rPr>
      </w:pPr>
      <w:r>
        <w:rPr>
          <w:lang w:val="ca-ES"/>
        </w:rPr>
        <w:t xml:space="preserve">Els requisits o requeriments tècnics en una gestió de projectes són els aspectes tècnics que es deuen complir per a completar amb exits el sistema. Es tracta d’aspectes relacionats amb el rendiment, fiabilitat, disponibilitat, seguretat, etc. Normalment fan referencia a les especificacions més tècniques del sistema com per exemple saber en quin idioma esta programat, quin sistema operatiu s’utilitzara, estandrads a complir. Per a respondre a totes aquestes preguntes s’ha realitzat una llista amb els més importants del sistema. </w:t>
      </w:r>
    </w:p>
    <w:p w14:paraId="0D383388" w14:textId="6FD702CF" w:rsidR="00090F8D" w:rsidRDefault="00AC777D" w:rsidP="00AC777D">
      <w:pPr>
        <w:pStyle w:val="PARAGRAPH"/>
        <w:numPr>
          <w:ilvl w:val="0"/>
          <w:numId w:val="7"/>
        </w:numPr>
        <w:rPr>
          <w:lang w:val="ca-ES"/>
        </w:rPr>
      </w:pPr>
      <w:r w:rsidRPr="00AC777D">
        <w:rPr>
          <w:lang w:val="ca-ES"/>
        </w:rPr>
        <w:t>La pàgina web estarà allotjada en un web hosting anomenat HostMonster, encarregat de guardar arxius, bases de dades, phpmyadmin, qualsevol mena de configuració com si fos un servidor local, però que permet realitzar connexions des de l'exterior de l'empresa i d'aquesta forma utilitzar un domin</w:t>
      </w:r>
      <w:r w:rsidR="00C77AB6">
        <w:rPr>
          <w:lang w:val="ca-ES"/>
        </w:rPr>
        <w:t xml:space="preserve">. </w:t>
      </w:r>
    </w:p>
    <w:p w14:paraId="54C4DD17" w14:textId="5A9DB5F0" w:rsidR="00AC777D" w:rsidRDefault="002D16E7" w:rsidP="002D16E7">
      <w:pPr>
        <w:pStyle w:val="PARAGRAPH"/>
        <w:numPr>
          <w:ilvl w:val="0"/>
          <w:numId w:val="7"/>
        </w:numPr>
        <w:rPr>
          <w:lang w:val="ca-ES"/>
        </w:rPr>
      </w:pPr>
      <w:r w:rsidRPr="002D16E7">
        <w:rPr>
          <w:lang w:val="ca-ES"/>
        </w:rPr>
        <w:t xml:space="preserve">Els llenguatges de programació empleats són: HTML per a la programació web, PHP per a la configuració de la part del servidor, JavaScript per a la programació de la part client juntament amb AJAX de cara a la connexió amb el server. </w:t>
      </w:r>
    </w:p>
    <w:p w14:paraId="35B8DB7D" w14:textId="217E279B" w:rsidR="002D16E7" w:rsidRPr="00F07C8C" w:rsidRDefault="002D16E7" w:rsidP="002D16E7">
      <w:pPr>
        <w:pStyle w:val="PARAGRAPH"/>
        <w:numPr>
          <w:ilvl w:val="0"/>
          <w:numId w:val="7"/>
        </w:numPr>
        <w:rPr>
          <w:lang w:val="ca-ES"/>
        </w:rPr>
      </w:pPr>
      <w:r w:rsidRPr="002D16E7">
        <w:rPr>
          <w:lang w:val="ca-ES"/>
        </w:rPr>
        <w:t>Cara les bases de dades s'utilitza el programari phpMyAdmin amb el sistema Oracle de bases de dades relacionals, d'aquesta forma es poden realitzar totes les configuracions de les taules amb les seves relacions. Aquest programari també permet realitzar un pas</w:t>
      </w:r>
      <w:r>
        <w:rPr>
          <w:lang w:val="ca-ES"/>
        </w:rPr>
        <w:t xml:space="preserve"> a taules amb el disseny gràfic. </w:t>
      </w:r>
    </w:p>
    <w:p w14:paraId="526325F0" w14:textId="681C9D18" w:rsidR="00212CF5" w:rsidRDefault="00212CF5" w:rsidP="00212CF5">
      <w:pPr>
        <w:pStyle w:val="Ttulo1"/>
        <w:spacing w:line="240" w:lineRule="auto"/>
        <w:rPr>
          <w:color w:val="000000"/>
          <w:lang w:val="ca-ES"/>
        </w:rPr>
      </w:pPr>
      <w:r>
        <w:rPr>
          <w:color w:val="000000"/>
          <w:lang w:val="ca-ES"/>
        </w:rPr>
        <w:t>6</w:t>
      </w:r>
      <w:r w:rsidRPr="007738A2">
        <w:rPr>
          <w:color w:val="000000"/>
          <w:lang w:val="ca-ES"/>
        </w:rPr>
        <w:tab/>
      </w:r>
      <w:r w:rsidR="001205C9">
        <w:rPr>
          <w:color w:val="000000"/>
          <w:lang w:val="ca-ES"/>
        </w:rPr>
        <w:t>Modificacions de la planificació</w:t>
      </w:r>
    </w:p>
    <w:p w14:paraId="730AFCE4" w14:textId="01AF2E93" w:rsidR="004D4A41" w:rsidRPr="00323502" w:rsidRDefault="00323502" w:rsidP="001205C9">
      <w:pPr>
        <w:pStyle w:val="PARAGRAPH"/>
        <w:ind w:firstLine="0"/>
        <w:rPr>
          <w:lang w:val="ca-ES"/>
        </w:rPr>
      </w:pPr>
      <w:r>
        <w:rPr>
          <w:lang w:val="ca-ES"/>
        </w:rPr>
        <w:t xml:space="preserve">Com s’ha comentat en el primer punt, han hagut una sèrie de modificacions sobre tota la planificació del projecte, això ha fet que es tingui que dedicar menys temps a unes tasques especifiques per a poder garantir l’entrega final d’aquest dins del període establert. Aquestes modificacions s’han realitzar al diagrama de Gantt i per tant s’ha modificat respecte al primer informe inicial, a continuació es mostrara el nou diagrama amb les noves dates i hores corresponents. Per a una millor visualització es troba a </w:t>
      </w:r>
      <w:r w:rsidRPr="00323502">
        <w:rPr>
          <w:b/>
          <w:lang w:val="ca-ES"/>
        </w:rPr>
        <w:t>Apèndix [2</w:t>
      </w:r>
      <w:r w:rsidRPr="00323502">
        <w:rPr>
          <w:b/>
          <w:lang w:val="ca-ES"/>
        </w:rPr>
        <w:t>]</w:t>
      </w:r>
      <w:r>
        <w:rPr>
          <w:b/>
          <w:lang w:val="ca-ES"/>
        </w:rPr>
        <w:t xml:space="preserve"> </w:t>
      </w:r>
      <w:r>
        <w:rPr>
          <w:lang w:val="ca-ES"/>
        </w:rPr>
        <w:t xml:space="preserve">les fotos del diagrama de Gantt més gran. </w:t>
      </w:r>
      <w:bookmarkStart w:id="0" w:name="_GoBack"/>
      <w:bookmarkEnd w:id="0"/>
    </w:p>
    <w:p w14:paraId="247D622A" w14:textId="2138DF86" w:rsidR="00212CF5" w:rsidRDefault="00212CF5" w:rsidP="00212CF5">
      <w:pPr>
        <w:pStyle w:val="Ttulo1"/>
        <w:spacing w:line="240" w:lineRule="auto"/>
        <w:rPr>
          <w:color w:val="000000"/>
          <w:lang w:val="ca-ES"/>
        </w:rPr>
      </w:pPr>
      <w:r>
        <w:rPr>
          <w:color w:val="000000"/>
          <w:lang w:val="ca-ES"/>
        </w:rPr>
        <w:t>7</w:t>
      </w:r>
      <w:r w:rsidRPr="007738A2">
        <w:rPr>
          <w:color w:val="000000"/>
          <w:lang w:val="ca-ES"/>
        </w:rPr>
        <w:tab/>
      </w:r>
      <w:r w:rsidR="001205C9">
        <w:rPr>
          <w:color w:val="000000"/>
          <w:lang w:val="ca-ES"/>
        </w:rPr>
        <w:t>Estudi de mercat</w:t>
      </w:r>
    </w:p>
    <w:p w14:paraId="3BAE1740" w14:textId="225CD620" w:rsidR="004D4A41" w:rsidRDefault="001205C9" w:rsidP="001205C9">
      <w:pPr>
        <w:pStyle w:val="PARAGRAPH"/>
        <w:ind w:firstLine="0"/>
        <w:rPr>
          <w:lang w:val="ca-ES"/>
        </w:rPr>
      </w:pPr>
      <w:r>
        <w:rPr>
          <w:lang w:val="ca-ES"/>
        </w:rPr>
        <w:t>...</w:t>
      </w:r>
    </w:p>
    <w:p w14:paraId="3AB462C3" w14:textId="25A7FE2A" w:rsidR="001205C9" w:rsidRPr="007738A2" w:rsidRDefault="001205C9" w:rsidP="001205C9">
      <w:pPr>
        <w:pStyle w:val="Ttulo2"/>
        <w:spacing w:line="240" w:lineRule="auto"/>
        <w:ind w:left="0" w:firstLine="0"/>
        <w:rPr>
          <w:color w:val="000000"/>
          <w:lang w:val="ca-ES"/>
        </w:rPr>
      </w:pPr>
      <w:r>
        <w:rPr>
          <w:color w:val="000000"/>
          <w:lang w:val="ca-ES"/>
        </w:rPr>
        <w:t>7.1</w:t>
      </w:r>
      <w:r w:rsidRPr="007738A2">
        <w:rPr>
          <w:color w:val="000000"/>
          <w:lang w:val="ca-ES"/>
        </w:rPr>
        <w:t xml:space="preserve"> </w:t>
      </w:r>
      <w:r>
        <w:rPr>
          <w:color w:val="000000"/>
          <w:lang w:val="ca-ES"/>
        </w:rPr>
        <w:t>Costos</w:t>
      </w:r>
    </w:p>
    <w:p w14:paraId="353D9D78" w14:textId="2455F47B" w:rsidR="001205C9" w:rsidRDefault="001205C9" w:rsidP="001205C9">
      <w:pPr>
        <w:pStyle w:val="PARAGRAPH"/>
        <w:ind w:firstLine="0"/>
        <w:jc w:val="left"/>
        <w:rPr>
          <w:lang w:val="ca-ES"/>
        </w:rPr>
      </w:pPr>
      <w:r>
        <w:rPr>
          <w:lang w:val="ca-ES"/>
        </w:rPr>
        <w:t>...</w:t>
      </w:r>
    </w:p>
    <w:p w14:paraId="2147B3F1" w14:textId="6AEFE334" w:rsidR="001205C9" w:rsidRDefault="001205C9" w:rsidP="001205C9">
      <w:pPr>
        <w:pStyle w:val="Ttulo1"/>
        <w:spacing w:line="240" w:lineRule="auto"/>
        <w:rPr>
          <w:color w:val="000000"/>
          <w:lang w:val="ca-ES"/>
        </w:rPr>
      </w:pPr>
      <w:r>
        <w:rPr>
          <w:color w:val="000000"/>
          <w:lang w:val="ca-ES"/>
        </w:rPr>
        <w:t>8</w:t>
      </w:r>
      <w:r w:rsidRPr="007738A2">
        <w:rPr>
          <w:color w:val="000000"/>
          <w:lang w:val="ca-ES"/>
        </w:rPr>
        <w:tab/>
      </w:r>
      <w:r>
        <w:rPr>
          <w:color w:val="000000"/>
          <w:lang w:val="ca-ES"/>
        </w:rPr>
        <w:t>Analisis d’implementació</w:t>
      </w:r>
    </w:p>
    <w:p w14:paraId="56CEEEF4" w14:textId="7DD9D344" w:rsidR="001205C9" w:rsidRDefault="001205C9" w:rsidP="001205C9">
      <w:pPr>
        <w:pStyle w:val="PARAGRAPH"/>
        <w:ind w:firstLine="0"/>
        <w:rPr>
          <w:lang w:val="ca-ES"/>
        </w:rPr>
      </w:pPr>
      <w:r>
        <w:rPr>
          <w:lang w:val="ca-ES"/>
        </w:rPr>
        <w:t>...</w:t>
      </w:r>
    </w:p>
    <w:p w14:paraId="70F437C0" w14:textId="06970F99" w:rsidR="001205C9" w:rsidRPr="007738A2" w:rsidRDefault="001205C9" w:rsidP="001205C9">
      <w:pPr>
        <w:pStyle w:val="Ttulo2"/>
        <w:spacing w:line="240" w:lineRule="auto"/>
        <w:ind w:left="0" w:firstLine="0"/>
        <w:rPr>
          <w:color w:val="000000"/>
          <w:lang w:val="ca-ES"/>
        </w:rPr>
      </w:pPr>
      <w:r>
        <w:rPr>
          <w:color w:val="000000"/>
          <w:lang w:val="ca-ES"/>
        </w:rPr>
        <w:lastRenderedPageBreak/>
        <w:t>8.1</w:t>
      </w:r>
      <w:r w:rsidRPr="007738A2">
        <w:rPr>
          <w:color w:val="000000"/>
          <w:lang w:val="ca-ES"/>
        </w:rPr>
        <w:t xml:space="preserve"> </w:t>
      </w:r>
      <w:r>
        <w:rPr>
          <w:color w:val="000000"/>
          <w:lang w:val="ca-ES"/>
        </w:rPr>
        <w:t>Diagramas</w:t>
      </w:r>
    </w:p>
    <w:p w14:paraId="640BB796" w14:textId="2C4D98B7" w:rsidR="001205C9" w:rsidRDefault="001205C9" w:rsidP="001205C9">
      <w:pPr>
        <w:pStyle w:val="PARAGRAPH"/>
        <w:ind w:firstLine="0"/>
        <w:jc w:val="left"/>
        <w:rPr>
          <w:lang w:val="ca-ES"/>
        </w:rPr>
      </w:pPr>
      <w:r>
        <w:rPr>
          <w:lang w:val="ca-ES"/>
        </w:rPr>
        <w:t>...</w:t>
      </w:r>
    </w:p>
    <w:p w14:paraId="6D7F3EBE" w14:textId="72ABDD95" w:rsidR="001205C9" w:rsidRPr="007738A2" w:rsidRDefault="001205C9" w:rsidP="001205C9">
      <w:pPr>
        <w:pStyle w:val="Ttulo2"/>
        <w:spacing w:line="240" w:lineRule="auto"/>
        <w:ind w:left="0" w:firstLine="0"/>
        <w:rPr>
          <w:color w:val="000000"/>
          <w:lang w:val="ca-ES"/>
        </w:rPr>
      </w:pPr>
      <w:r>
        <w:rPr>
          <w:color w:val="000000"/>
          <w:lang w:val="ca-ES"/>
        </w:rPr>
        <w:t>8.2</w:t>
      </w:r>
      <w:r w:rsidRPr="007738A2">
        <w:rPr>
          <w:color w:val="000000"/>
          <w:lang w:val="ca-ES"/>
        </w:rPr>
        <w:t xml:space="preserve"> </w:t>
      </w:r>
      <w:r>
        <w:rPr>
          <w:color w:val="000000"/>
          <w:lang w:val="ca-ES"/>
        </w:rPr>
        <w:t>Prototips</w:t>
      </w:r>
    </w:p>
    <w:p w14:paraId="4596F4F6" w14:textId="77C229E8" w:rsidR="001205C9" w:rsidRDefault="001205C9" w:rsidP="001205C9">
      <w:pPr>
        <w:pStyle w:val="PARAGRAPH"/>
        <w:ind w:firstLine="0"/>
        <w:jc w:val="left"/>
        <w:rPr>
          <w:lang w:val="ca-ES"/>
        </w:rPr>
      </w:pPr>
      <w:r>
        <w:rPr>
          <w:lang w:val="ca-ES"/>
        </w:rPr>
        <w:t>...</w:t>
      </w:r>
    </w:p>
    <w:p w14:paraId="099393F9" w14:textId="4368C04C" w:rsidR="001205C9" w:rsidRPr="007738A2" w:rsidRDefault="001205C9" w:rsidP="001205C9">
      <w:pPr>
        <w:pStyle w:val="Ttulo2"/>
        <w:spacing w:line="240" w:lineRule="auto"/>
        <w:ind w:left="0" w:firstLine="0"/>
        <w:rPr>
          <w:color w:val="000000"/>
          <w:lang w:val="ca-ES"/>
        </w:rPr>
      </w:pPr>
      <w:r>
        <w:rPr>
          <w:color w:val="000000"/>
          <w:lang w:val="ca-ES"/>
        </w:rPr>
        <w:t>8.3</w:t>
      </w:r>
      <w:r w:rsidRPr="007738A2">
        <w:rPr>
          <w:color w:val="000000"/>
          <w:lang w:val="ca-ES"/>
        </w:rPr>
        <w:t xml:space="preserve"> </w:t>
      </w:r>
      <w:r>
        <w:rPr>
          <w:color w:val="000000"/>
          <w:lang w:val="ca-ES"/>
        </w:rPr>
        <w:t>Sketchboard</w:t>
      </w:r>
    </w:p>
    <w:p w14:paraId="5E8F4E1C" w14:textId="4326B6AE" w:rsidR="001205C9" w:rsidRPr="00212CF5" w:rsidRDefault="001205C9" w:rsidP="001205C9">
      <w:pPr>
        <w:pStyle w:val="PARAGRAPH"/>
        <w:ind w:firstLine="0"/>
        <w:jc w:val="left"/>
        <w:rPr>
          <w:lang w:val="ca-ES"/>
        </w:rPr>
      </w:pPr>
      <w:r>
        <w:rPr>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0BFE8504" w14:textId="4098F8CA" w:rsidR="00EB6C6C" w:rsidRPr="00EB6C6C" w:rsidRDefault="001205C9" w:rsidP="00EB6C6C">
      <w:pPr>
        <w:pStyle w:val="PARAGRAPHnoindent"/>
        <w:spacing w:line="240" w:lineRule="auto"/>
        <w:rPr>
          <w:color w:val="000000"/>
          <w:lang w:val="ca-ES"/>
        </w:rPr>
      </w:pPr>
      <w:r>
        <w:rPr>
          <w:color w:val="000000" w:themeColor="text1"/>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6"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735BE677"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7"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8"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3D5DF8CB" w:rsidR="003410C8" w:rsidRDefault="00937CC0" w:rsidP="00C31CD8">
      <w:pPr>
        <w:numPr>
          <w:ilvl w:val="0"/>
          <w:numId w:val="3"/>
        </w:numPr>
        <w:spacing w:line="240" w:lineRule="auto"/>
        <w:rPr>
          <w:color w:val="000000"/>
          <w:sz w:val="16"/>
          <w:lang w:val="ca-ES"/>
        </w:rPr>
      </w:pPr>
      <w:r>
        <w:rPr>
          <w:color w:val="000000"/>
          <w:sz w:val="16"/>
          <w:lang w:val="ca-ES"/>
        </w:rPr>
        <w:t xml:space="preserve">Time Box “by anunzia_”. 2021. [consultat 05/03/2021]. Disponible a Internet: </w:t>
      </w:r>
      <w:hyperlink r:id="rId19" w:history="1">
        <w:r w:rsidRPr="009D0668">
          <w:rPr>
            <w:rStyle w:val="Hipervnculo"/>
            <w:rFonts w:ascii="Palatino" w:hAnsi="Palatino" w:cs="Times New Roman"/>
            <w:sz w:val="16"/>
            <w:lang w:val="ca-ES"/>
          </w:rPr>
          <w:t>https://www.timeboxcontrol.com/</w:t>
        </w:r>
      </w:hyperlink>
      <w:r>
        <w:rPr>
          <w:color w:val="000000"/>
          <w:sz w:val="16"/>
          <w:lang w:val="ca-ES"/>
        </w:rPr>
        <w:t xml:space="preserve"> </w:t>
      </w:r>
    </w:p>
    <w:p w14:paraId="591E51D2" w14:textId="5F918906" w:rsidR="00F07C8C" w:rsidRDefault="00F07C8C" w:rsidP="00C31CD8">
      <w:pPr>
        <w:numPr>
          <w:ilvl w:val="0"/>
          <w:numId w:val="3"/>
        </w:numPr>
        <w:spacing w:line="240" w:lineRule="auto"/>
        <w:rPr>
          <w:color w:val="000000"/>
          <w:sz w:val="16"/>
          <w:lang w:val="ca-ES"/>
        </w:rPr>
      </w:pPr>
      <w:r>
        <w:rPr>
          <w:color w:val="000000"/>
          <w:sz w:val="16"/>
          <w:lang w:val="ca-ES"/>
        </w:rPr>
        <w:t xml:space="preserve">Wikipedia “Diagrama de Gantt. 2020. [consultat 13/03/2021]. Disponible a Internet: </w:t>
      </w:r>
      <w:hyperlink r:id="rId20" w:history="1">
        <w:r w:rsidRPr="00684F6D">
          <w:rPr>
            <w:rStyle w:val="Hipervnculo"/>
            <w:rFonts w:ascii="Palatino" w:hAnsi="Palatino" w:cs="Times New Roman"/>
            <w:sz w:val="16"/>
            <w:lang w:val="ca-ES"/>
          </w:rPr>
          <w:t>https://es.wikipedia.org/wiki/Diagrama_de_Gantt</w:t>
        </w:r>
      </w:hyperlink>
      <w:r>
        <w:rPr>
          <w:color w:val="000000"/>
          <w:sz w:val="16"/>
          <w:lang w:val="ca-ES"/>
        </w:rPr>
        <w:t xml:space="preserve"> </w:t>
      </w:r>
    </w:p>
    <w:p w14:paraId="6D42A217" w14:textId="58AFF8E6" w:rsidR="00EE3454" w:rsidRDefault="00EE3454" w:rsidP="00C31CD8">
      <w:pPr>
        <w:numPr>
          <w:ilvl w:val="0"/>
          <w:numId w:val="3"/>
        </w:numPr>
        <w:spacing w:line="240" w:lineRule="auto"/>
        <w:rPr>
          <w:color w:val="000000"/>
          <w:sz w:val="16"/>
          <w:lang w:val="ca-ES"/>
        </w:rPr>
      </w:pPr>
      <w:r>
        <w:rPr>
          <w:color w:val="000000"/>
          <w:sz w:val="16"/>
          <w:lang w:val="ca-ES"/>
        </w:rPr>
        <w:t>IEBS “Las metodologías ágiles más utilizadas y sus ventajas dentro de la empresa”. 2019. [consultat 13/03/2021</w:t>
      </w:r>
      <w:r w:rsidR="00BC2A2D">
        <w:rPr>
          <w:color w:val="000000"/>
          <w:sz w:val="16"/>
          <w:lang w:val="ca-ES"/>
        </w:rPr>
        <w:t xml:space="preserve">]. Disponible a Internet: </w:t>
      </w:r>
      <w:hyperlink r:id="rId21" w:history="1">
        <w:r w:rsidR="00BC2A2D" w:rsidRPr="00684F6D">
          <w:rPr>
            <w:rStyle w:val="Hipervnculo"/>
            <w:rFonts w:ascii="Palatino" w:hAnsi="Palatino" w:cs="Times New Roman"/>
            <w:sz w:val="16"/>
            <w:lang w:val="ca-ES"/>
          </w:rPr>
          <w:t>https://www.iebschool.com/blog/que-son-metodologias-agiles-agile-scrum/</w:t>
        </w:r>
      </w:hyperlink>
    </w:p>
    <w:p w14:paraId="47D201A2" w14:textId="75EA848D" w:rsidR="00BC2A2D" w:rsidRDefault="00BC2A2D" w:rsidP="00C31CD8">
      <w:pPr>
        <w:numPr>
          <w:ilvl w:val="0"/>
          <w:numId w:val="3"/>
        </w:numPr>
        <w:spacing w:line="240" w:lineRule="auto"/>
        <w:rPr>
          <w:color w:val="000000"/>
          <w:sz w:val="16"/>
          <w:lang w:val="ca-ES"/>
        </w:rPr>
      </w:pPr>
      <w:r>
        <w:rPr>
          <w:color w:val="000000"/>
          <w:sz w:val="16"/>
          <w:lang w:val="ca-ES"/>
        </w:rPr>
        <w:t xml:space="preserve">Wikipedia “Trello”. 2021. [consultat 13/03/2021]. Disponible a Internet: </w:t>
      </w:r>
      <w:hyperlink r:id="rId22" w:history="1">
        <w:r w:rsidRPr="00684F6D">
          <w:rPr>
            <w:rStyle w:val="Hipervnculo"/>
            <w:rFonts w:ascii="Palatino" w:hAnsi="Palatino" w:cs="Times New Roman"/>
            <w:sz w:val="16"/>
            <w:lang w:val="ca-ES"/>
          </w:rPr>
          <w:t>https://es.wikipedia.org/wiki/Trello</w:t>
        </w:r>
      </w:hyperlink>
      <w:r>
        <w:rPr>
          <w:color w:val="000000"/>
          <w:sz w:val="16"/>
          <w:lang w:val="ca-ES"/>
        </w:rPr>
        <w:t xml:space="preserve"> </w:t>
      </w:r>
    </w:p>
    <w:p w14:paraId="40EC1E1E" w14:textId="58305882" w:rsidR="00212CF5" w:rsidRDefault="00212CF5" w:rsidP="00C31CD8">
      <w:pPr>
        <w:numPr>
          <w:ilvl w:val="0"/>
          <w:numId w:val="3"/>
        </w:numPr>
        <w:spacing w:line="240" w:lineRule="auto"/>
        <w:rPr>
          <w:color w:val="000000"/>
          <w:sz w:val="16"/>
          <w:lang w:val="ca-ES"/>
        </w:rPr>
      </w:pPr>
      <w:r>
        <w:rPr>
          <w:color w:val="000000"/>
          <w:sz w:val="16"/>
          <w:lang w:val="ca-ES"/>
        </w:rPr>
        <w:t>ISOTools “Control de riesgos en la gestión de proyectos”.</w:t>
      </w:r>
      <w:r w:rsidR="004D4A41">
        <w:rPr>
          <w:color w:val="000000"/>
          <w:sz w:val="16"/>
          <w:lang w:val="ca-ES"/>
        </w:rPr>
        <w:t xml:space="preserve"> 2017. [consultat 14/03/2021]. Disponible a Internet: </w:t>
      </w:r>
      <w:hyperlink r:id="rId23" w:anchor=":~:text=Posibles%20efectos%20de%20riesgo&amp;text=Falta%20de%20preparaci%C3%B3n%20en%20la,durante%20la%20ejecuci%C3%B3n%20del%20proyecto" w:history="1">
        <w:r w:rsidR="004D4A41" w:rsidRPr="001F074E">
          <w:rPr>
            <w:rStyle w:val="Hipervnculo"/>
            <w:rFonts w:ascii="Palatino" w:hAnsi="Palatino" w:cs="Times New Roman"/>
            <w:sz w:val="16"/>
            <w:lang w:val="ca-ES"/>
          </w:rPr>
          <w:t>https://www.isotools.org/2017/08/27/control-de-riesgos-en-la-gestion-de-proyectos/#:~:text=Posibles%20efectos%20de%20riesgo&amp;text=Falta%20de%20preparaci%C3%B3n%20en%20la,durante%20la%20ejecuci%C3%B3n%20del%20proyecto</w:t>
        </w:r>
      </w:hyperlink>
      <w:r w:rsidR="004D4A41" w:rsidRPr="004D4A41">
        <w:rPr>
          <w:color w:val="000000"/>
          <w:sz w:val="16"/>
          <w:lang w:val="ca-ES"/>
        </w:rPr>
        <w:t>.</w:t>
      </w:r>
      <w:r w:rsidR="004D4A41">
        <w:rPr>
          <w:color w:val="000000"/>
          <w:sz w:val="16"/>
          <w:lang w:val="ca-ES"/>
        </w:rPr>
        <w:t xml:space="preserve"> </w:t>
      </w:r>
    </w:p>
    <w:p w14:paraId="51C05F33" w14:textId="794B6741"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24"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AC2148A" w14:textId="12CBE308" w:rsidR="008E225E" w:rsidRDefault="008A42FC" w:rsidP="001205C9">
      <w:pPr>
        <w:pStyle w:val="ReferenceHead"/>
        <w:jc w:val="left"/>
        <w:rPr>
          <w:rFonts w:ascii="Helvetica" w:hAnsi="Helvetica"/>
          <w:b/>
          <w:bCs/>
          <w:color w:val="000000"/>
          <w:sz w:val="22"/>
          <w:lang w:val="ca-ES"/>
        </w:rPr>
      </w:pPr>
      <w:r>
        <w:rPr>
          <w:noProof/>
          <w:lang w:val="es-ES" w:eastAsia="es-ES"/>
        </w:rPr>
        <w:drawing>
          <wp:anchor distT="0" distB="0" distL="114300" distR="114300" simplePos="0" relativeHeight="251664384" behindDoc="0" locked="0" layoutInCell="1" allowOverlap="1" wp14:anchorId="581E6F5F" wp14:editId="430D76EF">
            <wp:simplePos x="0" y="0"/>
            <wp:positionH relativeFrom="column">
              <wp:posOffset>23495</wp:posOffset>
            </wp:positionH>
            <wp:positionV relativeFrom="paragraph">
              <wp:posOffset>5371567</wp:posOffset>
            </wp:positionV>
            <wp:extent cx="6312535" cy="195072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7696" behindDoc="0" locked="0" layoutInCell="1" allowOverlap="1" wp14:anchorId="4F6C16F8" wp14:editId="116F9273">
            <wp:simplePos x="0" y="0"/>
            <wp:positionH relativeFrom="column">
              <wp:posOffset>45797</wp:posOffset>
            </wp:positionH>
            <wp:positionV relativeFrom="paragraph">
              <wp:posOffset>4294505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72576" behindDoc="0" locked="0" layoutInCell="1" allowOverlap="1" wp14:anchorId="37676E67" wp14:editId="2CE7E018">
            <wp:simplePos x="0" y="0"/>
            <wp:positionH relativeFrom="column">
              <wp:posOffset>1905</wp:posOffset>
            </wp:positionH>
            <wp:positionV relativeFrom="paragraph">
              <wp:posOffset>418465</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r w:rsidR="008E225E">
        <w:rPr>
          <w:rFonts w:ascii="Helvetica" w:hAnsi="Helvetica"/>
          <w:b/>
          <w:bCs/>
          <w:color w:val="000000"/>
          <w:sz w:val="22"/>
          <w:lang w:val="ca-ES"/>
        </w:rPr>
        <w:t>Kanban</w:t>
      </w:r>
    </w:p>
    <w:p w14:paraId="22C0B56F" w14:textId="3042EEB2" w:rsidR="00417289" w:rsidRPr="004F2346" w:rsidRDefault="00417289" w:rsidP="004F2346">
      <w:pPr>
        <w:pStyle w:val="References"/>
        <w:rPr>
          <w:rFonts w:ascii="Palatino Linotype" w:hAnsi="Palatino Linotype"/>
          <w:color w:val="000000"/>
          <w:spacing w:val="-6"/>
          <w:lang w:val="ca-ES"/>
        </w:rPr>
      </w:pPr>
    </w:p>
    <w:sectPr w:rsidR="00417289" w:rsidRPr="004F2346" w:rsidSect="00E31571">
      <w:headerReference w:type="even" r:id="rId28"/>
      <w:headerReference w:type="default" r:id="rId29"/>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FAF82" w14:textId="77777777" w:rsidR="00C87E96" w:rsidRDefault="00C87E96">
      <w:r>
        <w:separator/>
      </w:r>
    </w:p>
  </w:endnote>
  <w:endnote w:type="continuationSeparator" w:id="0">
    <w:p w14:paraId="7EE49E7D" w14:textId="77777777" w:rsidR="00C87E96" w:rsidRDefault="00C87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8AAAE" w14:textId="77777777" w:rsidR="00C87E96" w:rsidRDefault="00C87E96">
      <w:pPr>
        <w:pStyle w:val="TABLEROW"/>
        <w:jc w:val="left"/>
        <w:rPr>
          <w:position w:val="12"/>
          <w:sz w:val="20"/>
        </w:rPr>
      </w:pPr>
    </w:p>
  </w:footnote>
  <w:footnote w:type="continuationSeparator" w:id="0">
    <w:p w14:paraId="051E3C46" w14:textId="77777777" w:rsidR="00C87E96" w:rsidRDefault="00C87E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38413A4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323502">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109953C4"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323502">
      <w:rPr>
        <w:noProof/>
        <w:lang w:val="es-ES"/>
      </w:rPr>
      <w:t>4</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1C59F6E0"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323502">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6"/>
  </w:num>
  <w:num w:numId="4">
    <w:abstractNumId w:val="5"/>
  </w:num>
  <w:num w:numId="5">
    <w:abstractNumId w:val="3"/>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5CE0"/>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5640"/>
    <w:rsid w:val="001A3B2D"/>
    <w:rsid w:val="001D7AA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D16E7"/>
    <w:rsid w:val="002D2EDB"/>
    <w:rsid w:val="002D46B5"/>
    <w:rsid w:val="002D540C"/>
    <w:rsid w:val="002E196B"/>
    <w:rsid w:val="002E33C4"/>
    <w:rsid w:val="002E799D"/>
    <w:rsid w:val="002F6FA1"/>
    <w:rsid w:val="003104D6"/>
    <w:rsid w:val="00321645"/>
    <w:rsid w:val="00323502"/>
    <w:rsid w:val="003410C8"/>
    <w:rsid w:val="003451CF"/>
    <w:rsid w:val="0035394F"/>
    <w:rsid w:val="00394A57"/>
    <w:rsid w:val="003A13A2"/>
    <w:rsid w:val="003A59A8"/>
    <w:rsid w:val="003B7E4A"/>
    <w:rsid w:val="003D7983"/>
    <w:rsid w:val="003E7AB3"/>
    <w:rsid w:val="003F0E73"/>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F41"/>
    <w:rsid w:val="005348DB"/>
    <w:rsid w:val="00534DB6"/>
    <w:rsid w:val="00537DEA"/>
    <w:rsid w:val="00563959"/>
    <w:rsid w:val="0056412D"/>
    <w:rsid w:val="005701BC"/>
    <w:rsid w:val="005910CD"/>
    <w:rsid w:val="005938AB"/>
    <w:rsid w:val="00595897"/>
    <w:rsid w:val="005B73BC"/>
    <w:rsid w:val="005C2137"/>
    <w:rsid w:val="005C4A90"/>
    <w:rsid w:val="005E3BEE"/>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2013C"/>
    <w:rsid w:val="00724F19"/>
    <w:rsid w:val="0073587B"/>
    <w:rsid w:val="0074172D"/>
    <w:rsid w:val="00753F24"/>
    <w:rsid w:val="00761949"/>
    <w:rsid w:val="007738A2"/>
    <w:rsid w:val="007E5282"/>
    <w:rsid w:val="007E6BD2"/>
    <w:rsid w:val="00806A53"/>
    <w:rsid w:val="00846157"/>
    <w:rsid w:val="00850C4C"/>
    <w:rsid w:val="00857421"/>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57E83"/>
    <w:rsid w:val="00A64BC2"/>
    <w:rsid w:val="00A64EB7"/>
    <w:rsid w:val="00A6626B"/>
    <w:rsid w:val="00A76BBC"/>
    <w:rsid w:val="00A91AE8"/>
    <w:rsid w:val="00AA5503"/>
    <w:rsid w:val="00AB3783"/>
    <w:rsid w:val="00AB633F"/>
    <w:rsid w:val="00AC1F61"/>
    <w:rsid w:val="00AC777D"/>
    <w:rsid w:val="00AE0A48"/>
    <w:rsid w:val="00B230CE"/>
    <w:rsid w:val="00B23D4B"/>
    <w:rsid w:val="00B47131"/>
    <w:rsid w:val="00B538EB"/>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77A1"/>
    <w:rsid w:val="00D80D14"/>
    <w:rsid w:val="00D96813"/>
    <w:rsid w:val="00D97518"/>
    <w:rsid w:val="00DA4B17"/>
    <w:rsid w:val="00DB1FBD"/>
    <w:rsid w:val="00DD3B3D"/>
    <w:rsid w:val="00DD3DDA"/>
    <w:rsid w:val="00DD6177"/>
    <w:rsid w:val="00DE2722"/>
    <w:rsid w:val="00DF5BA1"/>
    <w:rsid w:val="00E12007"/>
    <w:rsid w:val="00E12B17"/>
    <w:rsid w:val="00E21152"/>
    <w:rsid w:val="00E2264A"/>
    <w:rsid w:val="00E30F85"/>
    <w:rsid w:val="00E31571"/>
    <w:rsid w:val="00E36264"/>
    <w:rsid w:val="00E564A9"/>
    <w:rsid w:val="00E624F2"/>
    <w:rsid w:val="00EA73EA"/>
    <w:rsid w:val="00EB6C6C"/>
    <w:rsid w:val="00EC5AE2"/>
    <w:rsid w:val="00ED4F6D"/>
    <w:rsid w:val="00EE08BA"/>
    <w:rsid w:val="00EE3454"/>
    <w:rsid w:val="00F07C8C"/>
    <w:rsid w:val="00F270ED"/>
    <w:rsid w:val="00F27B3B"/>
    <w:rsid w:val="00F353A9"/>
    <w:rsid w:val="00F55A3F"/>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boe.es/diario_boe/txt.php?id=BOE-A-2019-2861"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iebschool.com/blog/que-son-metodologias-agiles-agile-scru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actorialhr.es/blog/nueva-ley-control-horario/"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oftcatala.org/corrector/" TargetMode="External"/><Relationship Id="rId20" Type="http://schemas.openxmlformats.org/officeDocument/2006/relationships/hyperlink" Target="https://es.wikipedia.org/wiki/Diagrama_de_Gantt"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wrike.com/es/project-management-guide/faq/que-son-los-requisitos-tecnicos-en-la-gestion-de-proyecto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isotools.org/2017/08/27/control-de-riesgos-en-la-gestion-de-proyectos/"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timeboxcontro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s.wikipedia.org/wiki/Trello" TargetMode="External"/><Relationship Id="rId27" Type="http://schemas.openxmlformats.org/officeDocument/2006/relationships/image" Target="media/image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880C5-9EB6-400D-A16D-9C8C8D0FF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2120</TotalTime>
  <Pages>5</Pages>
  <Words>2635</Words>
  <Characters>14497</Characters>
  <Application>Microsoft Office Word</Application>
  <DocSecurity>0</DocSecurity>
  <Lines>120</Lines>
  <Paragraphs>34</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17098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114</cp:revision>
  <cp:lastPrinted>2013-11-28T11:41:00Z</cp:lastPrinted>
  <dcterms:created xsi:type="dcterms:W3CDTF">2012-11-09T22:24:00Z</dcterms:created>
  <dcterms:modified xsi:type="dcterms:W3CDTF">2021-04-19T17:08:00Z</dcterms:modified>
</cp:coreProperties>
</file>